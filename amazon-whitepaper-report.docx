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97053" w14:textId="7823DD71" w:rsidR="00BB090B" w:rsidRPr="00E037AD" w:rsidRDefault="00731E50" w:rsidP="00995535">
      <w:pPr>
        <w:pStyle w:val="Title"/>
        <w:jc w:val="both"/>
        <w:rPr>
          <w:rFonts w:ascii="Amazon Ember" w:hAnsi="Amazon Ember" w:cs="Amazon Ember"/>
          <w:sz w:val="18"/>
          <w:szCs w:val="18"/>
        </w:rPr>
      </w:pPr>
      <w:r w:rsidRPr="00E037AD">
        <w:rPr>
          <w:rFonts w:ascii="Amazon Ember" w:hAnsi="Amazon Ember" w:cs="Amazon Ember"/>
          <w:b/>
          <w:color w:val="002060"/>
          <w:sz w:val="18"/>
          <w:szCs w:val="18"/>
        </w:rPr>
        <w:t xml:space="preserve">PROJECT: </w:t>
      </w:r>
      <w:r w:rsidR="00035A80">
        <w:rPr>
          <w:rFonts w:ascii="Amazon Ember" w:hAnsi="Amazon Ember" w:cs="Amazon Ember"/>
          <w:b/>
          <w:color w:val="002060"/>
          <w:sz w:val="18"/>
          <w:szCs w:val="18"/>
        </w:rPr>
        <w:t>problem solved</w:t>
      </w:r>
      <w:r w:rsidR="00995535" w:rsidRPr="00995535">
        <w:t xml:space="preserve"> </w:t>
      </w:r>
    </w:p>
    <w:p w14:paraId="1B806EC2" w14:textId="5201375D" w:rsidR="004F49D3" w:rsidRPr="00E037AD" w:rsidRDefault="004F49D3" w:rsidP="00995535">
      <w:pPr>
        <w:pStyle w:val="NoSpacing"/>
        <w:jc w:val="both"/>
        <w:rPr>
          <w:rStyle w:val="SubtitleChar"/>
          <w:rFonts w:ascii="Amazon Ember" w:hAnsi="Amazon Ember" w:cs="Amazon Ember"/>
          <w:color w:val="0070C0"/>
          <w:sz w:val="18"/>
          <w:szCs w:val="18"/>
          <w:u w:val="single"/>
        </w:rPr>
      </w:pPr>
      <w:r w:rsidRPr="00E037AD">
        <w:rPr>
          <w:rStyle w:val="SubtitleChar"/>
          <w:rFonts w:ascii="Amazon Ember" w:hAnsi="Amazon Ember" w:cs="Amazon Ember"/>
          <w:color w:val="0070C0"/>
          <w:sz w:val="18"/>
          <w:szCs w:val="18"/>
        </w:rPr>
        <w:t xml:space="preserve">KRB2 </w:t>
      </w:r>
      <w:r w:rsidRPr="00E037AD">
        <w:rPr>
          <w:rStyle w:val="SubtitleChar"/>
          <w:rFonts w:ascii="Amazon Ember" w:hAnsi="Amazon Ember" w:cs="Amazon Ember"/>
          <w:color w:val="0070C0"/>
          <w:sz w:val="18"/>
          <w:szCs w:val="18"/>
          <w:u w:val="single"/>
        </w:rPr>
        <w:t>Project Lead:</w:t>
      </w:r>
      <w:r w:rsidRPr="00E037AD">
        <w:rPr>
          <w:rStyle w:val="SubtitleChar"/>
          <w:rFonts w:ascii="Amazon Ember" w:hAnsi="Amazon Ember" w:cs="Amazon Ember"/>
          <w:color w:val="0070C0"/>
          <w:sz w:val="18"/>
          <w:szCs w:val="18"/>
        </w:rPr>
        <w:t xml:space="preserve">  </w:t>
      </w:r>
      <w:r w:rsidR="00901047">
        <w:rPr>
          <w:rStyle w:val="SubtitleChar"/>
          <w:rFonts w:ascii="Amazon Ember" w:hAnsi="Amazon Ember" w:cs="Amazon Ember"/>
          <w:color w:val="0070C0"/>
          <w:sz w:val="18"/>
          <w:szCs w:val="18"/>
        </w:rPr>
        <w:t>Samuel Campbell</w:t>
      </w:r>
      <w:r w:rsidRPr="00E037AD">
        <w:rPr>
          <w:rStyle w:val="SubtitleChar"/>
          <w:rFonts w:ascii="Amazon Ember" w:hAnsi="Amazon Ember" w:cs="Amazon Ember"/>
          <w:color w:val="0070C0"/>
          <w:sz w:val="18"/>
          <w:szCs w:val="18"/>
        </w:rPr>
        <w:t xml:space="preserve">, </w:t>
      </w:r>
      <w:r w:rsidR="00901047">
        <w:rPr>
          <w:rStyle w:val="SubtitleChar"/>
          <w:rFonts w:ascii="Amazon Ember" w:hAnsi="Amazon Ember" w:cs="Amazon Ember"/>
          <w:color w:val="0070C0"/>
          <w:sz w:val="18"/>
          <w:szCs w:val="18"/>
        </w:rPr>
        <w:t>Area Manager Intern</w:t>
      </w:r>
    </w:p>
    <w:p w14:paraId="597C40E9" w14:textId="660B3632" w:rsidR="00F60172" w:rsidRPr="00E037AD" w:rsidRDefault="008C5DD9" w:rsidP="00995535">
      <w:pPr>
        <w:pStyle w:val="NoSpacing"/>
        <w:jc w:val="both"/>
        <w:rPr>
          <w:rStyle w:val="SubtitleChar"/>
          <w:rFonts w:ascii="Amazon Ember" w:hAnsi="Amazon Ember" w:cs="Amazon Ember"/>
          <w:color w:val="0070C0"/>
          <w:sz w:val="18"/>
          <w:szCs w:val="18"/>
        </w:rPr>
      </w:pPr>
      <w:r w:rsidRPr="00E037AD">
        <w:rPr>
          <w:rStyle w:val="SubtitleChar"/>
          <w:rFonts w:ascii="Amazon Ember" w:hAnsi="Amazon Ember" w:cs="Amazon Ember"/>
          <w:color w:val="0070C0"/>
          <w:sz w:val="18"/>
          <w:szCs w:val="18"/>
        </w:rPr>
        <w:t xml:space="preserve">                         </w:t>
      </w:r>
      <w:r w:rsidR="004F49D3" w:rsidRPr="00E037AD">
        <w:rPr>
          <w:rStyle w:val="SubtitleChar"/>
          <w:rFonts w:ascii="Amazon Ember" w:hAnsi="Amazon Ember" w:cs="Amazon Ember"/>
          <w:color w:val="0070C0"/>
          <w:sz w:val="18"/>
          <w:szCs w:val="18"/>
        </w:rPr>
        <w:t xml:space="preserve">             </w:t>
      </w:r>
    </w:p>
    <w:p w14:paraId="3F8FAE3A" w14:textId="3A81EAC2" w:rsidR="00F60172" w:rsidRPr="00E037AD" w:rsidRDefault="00F60172" w:rsidP="00995535">
      <w:pPr>
        <w:pStyle w:val="NoSpacing"/>
        <w:jc w:val="both"/>
        <w:rPr>
          <w:rStyle w:val="SubtitleChar"/>
          <w:rFonts w:ascii="Amazon Ember" w:hAnsi="Amazon Ember" w:cs="Amazon Ember"/>
          <w:color w:val="0070C0"/>
          <w:sz w:val="18"/>
          <w:szCs w:val="18"/>
        </w:rPr>
      </w:pPr>
      <w:r w:rsidRPr="00E037AD">
        <w:rPr>
          <w:rStyle w:val="SubtitleChar"/>
          <w:rFonts w:ascii="Amazon Ember" w:hAnsi="Amazon Ember" w:cs="Amazon Ember"/>
          <w:color w:val="0070C0"/>
          <w:sz w:val="18"/>
          <w:szCs w:val="18"/>
        </w:rPr>
        <w:t xml:space="preserve">Date: </w:t>
      </w:r>
      <w:r w:rsidR="00AB4640">
        <w:rPr>
          <w:rStyle w:val="SubtitleChar"/>
          <w:rFonts w:ascii="Amazon Ember" w:hAnsi="Amazon Ember" w:cs="Amazon Ember"/>
          <w:color w:val="0070C0"/>
          <w:sz w:val="18"/>
          <w:szCs w:val="18"/>
        </w:rPr>
        <w:t>08/1</w:t>
      </w:r>
      <w:r w:rsidR="00524981">
        <w:rPr>
          <w:rStyle w:val="SubtitleChar"/>
          <w:rFonts w:ascii="Amazon Ember" w:hAnsi="Amazon Ember" w:cs="Amazon Ember"/>
          <w:color w:val="0070C0"/>
          <w:sz w:val="18"/>
          <w:szCs w:val="18"/>
        </w:rPr>
        <w:t>8</w:t>
      </w:r>
      <w:r w:rsidRPr="00E037AD">
        <w:rPr>
          <w:rStyle w:val="SubtitleChar"/>
          <w:rFonts w:ascii="Amazon Ember" w:hAnsi="Amazon Ember" w:cs="Amazon Ember"/>
          <w:color w:val="0070C0"/>
          <w:sz w:val="18"/>
          <w:szCs w:val="18"/>
        </w:rPr>
        <w:t>/2022</w:t>
      </w:r>
    </w:p>
    <w:p w14:paraId="1DEB7948" w14:textId="77E11D5E" w:rsidR="008451A9" w:rsidRPr="00E037AD" w:rsidRDefault="008451A9" w:rsidP="00995535">
      <w:pPr>
        <w:pStyle w:val="NoSpacing"/>
        <w:jc w:val="both"/>
        <w:rPr>
          <w:rStyle w:val="SubtitleChar"/>
          <w:rFonts w:ascii="Amazon Ember" w:hAnsi="Amazon Ember" w:cs="Amazon Ember"/>
          <w:color w:val="0070C0"/>
          <w:sz w:val="18"/>
          <w:szCs w:val="18"/>
        </w:rPr>
      </w:pPr>
    </w:p>
    <w:p w14:paraId="09713D76" w14:textId="2CBC8FDE" w:rsidR="00C406B3" w:rsidRDefault="00C406B3" w:rsidP="00995535">
      <w:pPr>
        <w:pStyle w:val="Heading2"/>
        <w:numPr>
          <w:ilvl w:val="0"/>
          <w:numId w:val="32"/>
        </w:numPr>
        <w:spacing w:before="0"/>
        <w:jc w:val="both"/>
        <w:rPr>
          <w:rFonts w:ascii="Amazon Ember" w:hAnsi="Amazon Ember" w:cs="Amazon Ember"/>
          <w:sz w:val="18"/>
          <w:szCs w:val="18"/>
        </w:rPr>
      </w:pPr>
      <w:r w:rsidRPr="00E037AD">
        <w:rPr>
          <w:rFonts w:ascii="Amazon Ember" w:hAnsi="Amazon Ember" w:cs="Amazon Ember"/>
          <w:sz w:val="18"/>
          <w:szCs w:val="18"/>
        </w:rPr>
        <w:t>EXECUTIVE SUMMARY</w:t>
      </w:r>
    </w:p>
    <w:p w14:paraId="4872F103" w14:textId="3F86974B" w:rsidR="00903718" w:rsidRPr="00C812A5" w:rsidRDefault="00D34B81" w:rsidP="00995535">
      <w:pPr>
        <w:pStyle w:val="NoSpacing"/>
        <w:jc w:val="both"/>
        <w:rPr>
          <w:rFonts w:ascii="Amazon Ember" w:hAnsi="Amazon Ember" w:cs="Amazon Ember"/>
          <w:szCs w:val="18"/>
        </w:rPr>
      </w:pPr>
      <w:r>
        <w:rPr>
          <w:rFonts w:ascii="Amazon Ember" w:hAnsi="Amazon Ember" w:cs="Amazon Ember"/>
          <w:szCs w:val="18"/>
        </w:rPr>
        <w:t>KRB2 adopted an improved inbound problem solve model from KRB1 in order to improve efficiency and reduce backlog. The new process utilizes one associate that is responsible for scanning and sorting boxes, while another associate</w:t>
      </w:r>
      <w:r w:rsidR="00DB4FA1">
        <w:rPr>
          <w:rFonts w:ascii="Amazon Ember" w:hAnsi="Amazon Ember" w:cs="Amazon Ember"/>
          <w:szCs w:val="18"/>
        </w:rPr>
        <w:t xml:space="preserve"> simultaneously</w:t>
      </w:r>
      <w:r>
        <w:rPr>
          <w:rFonts w:ascii="Amazon Ember" w:hAnsi="Amazon Ember" w:cs="Amazon Ember"/>
          <w:szCs w:val="18"/>
        </w:rPr>
        <w:t xml:space="preserve"> processes the sorted cages. We also </w:t>
      </w:r>
      <w:r w:rsidR="00AB75AB">
        <w:rPr>
          <w:rFonts w:ascii="Amazon Ember" w:hAnsi="Amazon Ember" w:cs="Amazon Ember"/>
          <w:szCs w:val="18"/>
        </w:rPr>
        <w:t>consolidated the layout of the problem solve department</w:t>
      </w:r>
      <w:r>
        <w:rPr>
          <w:rFonts w:ascii="Amazon Ember" w:hAnsi="Amazon Ember" w:cs="Amazon Ember"/>
          <w:szCs w:val="18"/>
        </w:rPr>
        <w:t xml:space="preserve"> and introduced glove scanners to </w:t>
      </w:r>
      <w:r w:rsidR="0024315C">
        <w:rPr>
          <w:rFonts w:ascii="Amazon Ember" w:hAnsi="Amazon Ember" w:cs="Amazon Ember"/>
          <w:szCs w:val="18"/>
        </w:rPr>
        <w:t>improve</w:t>
      </w:r>
      <w:r>
        <w:rPr>
          <w:rFonts w:ascii="Amazon Ember" w:hAnsi="Amazon Ember" w:cs="Amazon Ember"/>
          <w:szCs w:val="18"/>
        </w:rPr>
        <w:t xml:space="preserve"> scan rates.</w:t>
      </w:r>
      <w:r w:rsidR="00A825A4">
        <w:rPr>
          <w:rFonts w:ascii="Amazon Ember" w:hAnsi="Amazon Ember" w:cs="Amazon Ember"/>
          <w:szCs w:val="18"/>
        </w:rPr>
        <w:t xml:space="preserve"> </w:t>
      </w:r>
      <w:r w:rsidR="0053124B">
        <w:rPr>
          <w:rFonts w:ascii="Amazon Ember" w:hAnsi="Amazon Ember" w:cs="Amazon Ember"/>
          <w:szCs w:val="18"/>
        </w:rPr>
        <w:t xml:space="preserve">The </w:t>
      </w:r>
      <w:r w:rsidR="004E1D36" w:rsidRPr="00C812A5">
        <w:rPr>
          <w:rFonts w:ascii="Amazon Ember" w:hAnsi="Amazon Ember" w:cs="Amazon Ember"/>
          <w:szCs w:val="18"/>
        </w:rPr>
        <w:t xml:space="preserve">new process </w:t>
      </w:r>
      <w:r w:rsidR="00DB4FA1">
        <w:rPr>
          <w:rFonts w:ascii="Amazon Ember" w:hAnsi="Amazon Ember" w:cs="Amazon Ember"/>
          <w:szCs w:val="18"/>
        </w:rPr>
        <w:t>is most efficient</w:t>
      </w:r>
      <w:r w:rsidR="00230E16">
        <w:rPr>
          <w:rFonts w:ascii="Amazon Ember" w:hAnsi="Amazon Ember" w:cs="Amazon Ember"/>
          <w:szCs w:val="18"/>
        </w:rPr>
        <w:t xml:space="preserve"> when staffing</w:t>
      </w:r>
      <w:r w:rsidR="00DB4FA1">
        <w:rPr>
          <w:rFonts w:ascii="Amazon Ember" w:hAnsi="Amazon Ember" w:cs="Amazon Ember"/>
          <w:szCs w:val="18"/>
        </w:rPr>
        <w:t xml:space="preserve"> </w:t>
      </w:r>
      <w:r w:rsidR="00230E16">
        <w:rPr>
          <w:rFonts w:ascii="Amazon Ember" w:hAnsi="Amazon Ember" w:cs="Amazon Ember"/>
          <w:szCs w:val="18"/>
        </w:rPr>
        <w:t>at least</w:t>
      </w:r>
      <w:r w:rsidR="00DB4FA1">
        <w:rPr>
          <w:rFonts w:ascii="Amazon Ember" w:hAnsi="Amazon Ember" w:cs="Amazon Ember"/>
          <w:szCs w:val="18"/>
        </w:rPr>
        <w:t xml:space="preserve"> </w:t>
      </w:r>
      <w:r w:rsidR="00230E16">
        <w:rPr>
          <w:rFonts w:ascii="Amazon Ember" w:hAnsi="Amazon Ember" w:cs="Amazon Ember"/>
          <w:szCs w:val="18"/>
        </w:rPr>
        <w:t>two</w:t>
      </w:r>
      <w:r w:rsidR="004E1D36" w:rsidRPr="00C812A5">
        <w:rPr>
          <w:rFonts w:ascii="Amazon Ember" w:hAnsi="Amazon Ember" w:cs="Amazon Ember"/>
          <w:szCs w:val="18"/>
        </w:rPr>
        <w:t xml:space="preserve"> associate</w:t>
      </w:r>
      <w:r w:rsidR="00DB4FA1">
        <w:rPr>
          <w:rFonts w:ascii="Amazon Ember" w:hAnsi="Amazon Ember" w:cs="Amazon Ember"/>
          <w:szCs w:val="18"/>
        </w:rPr>
        <w:t>s</w:t>
      </w:r>
      <w:r w:rsidR="004E1D36" w:rsidRPr="00C812A5">
        <w:rPr>
          <w:rFonts w:ascii="Amazon Ember" w:hAnsi="Amazon Ember" w:cs="Amazon Ember"/>
          <w:szCs w:val="18"/>
        </w:rPr>
        <w:t>.</w:t>
      </w:r>
    </w:p>
    <w:p w14:paraId="5E39E270" w14:textId="74E04AEF" w:rsidR="00184D6A" w:rsidRPr="00E037AD" w:rsidRDefault="00184D6A" w:rsidP="00995535">
      <w:pPr>
        <w:pStyle w:val="NoSpacing"/>
        <w:jc w:val="both"/>
        <w:rPr>
          <w:rFonts w:ascii="Amazon Ember" w:hAnsi="Amazon Ember" w:cs="Amazon Ember"/>
          <w:szCs w:val="18"/>
        </w:rPr>
      </w:pPr>
    </w:p>
    <w:p w14:paraId="3B1E3DF1" w14:textId="131F152C" w:rsidR="003E495E" w:rsidRPr="00E037AD" w:rsidRDefault="000D674E" w:rsidP="00995535">
      <w:pPr>
        <w:pStyle w:val="NoSpacing"/>
        <w:jc w:val="both"/>
        <w:rPr>
          <w:rFonts w:ascii="Amazon Ember" w:hAnsi="Amazon Ember" w:cs="Amazon Ember"/>
          <w:b/>
          <w:szCs w:val="18"/>
        </w:rPr>
      </w:pPr>
      <w:r w:rsidRPr="00E037AD">
        <w:rPr>
          <w:rFonts w:ascii="Amazon Ember" w:hAnsi="Amazon Ember" w:cs="Amazon Ember"/>
          <w:b/>
          <w:szCs w:val="18"/>
        </w:rPr>
        <w:t>Project Results</w:t>
      </w:r>
      <w:r w:rsidR="00A86328" w:rsidRPr="00E037AD">
        <w:rPr>
          <w:rFonts w:ascii="Amazon Ember" w:hAnsi="Amazon Ember" w:cs="Amazon Ember"/>
          <w:b/>
          <w:szCs w:val="18"/>
        </w:rPr>
        <w:t xml:space="preserve">: </w:t>
      </w:r>
    </w:p>
    <w:p w14:paraId="09B30776" w14:textId="16FBAF7B" w:rsidR="00DB4FA1" w:rsidRPr="00A151C9" w:rsidRDefault="00F6399B" w:rsidP="00A151C9">
      <w:pPr>
        <w:pStyle w:val="NoSpacing"/>
        <w:numPr>
          <w:ilvl w:val="0"/>
          <w:numId w:val="35"/>
        </w:numPr>
        <w:jc w:val="both"/>
        <w:rPr>
          <w:rFonts w:ascii="Amazon Ember" w:hAnsi="Amazon Ember" w:cs="Amazon Ember"/>
          <w:szCs w:val="18"/>
        </w:rPr>
      </w:pPr>
      <w:r>
        <w:rPr>
          <w:rFonts w:ascii="Amazon Ember" w:hAnsi="Amazon Ember" w:cs="Amazon Ember"/>
          <w:szCs w:val="18"/>
        </w:rPr>
        <w:t xml:space="preserve">Reduced the amount of time it takes to move a cage to overflow from </w:t>
      </w:r>
      <w:r w:rsidR="009C4930">
        <w:rPr>
          <w:rFonts w:ascii="Amazon Ember" w:hAnsi="Amazon Ember" w:cs="Amazon Ember"/>
          <w:szCs w:val="18"/>
        </w:rPr>
        <w:t xml:space="preserve">181s </w:t>
      </w:r>
      <w:r>
        <w:rPr>
          <w:rFonts w:ascii="Amazon Ember" w:hAnsi="Amazon Ember" w:cs="Amazon Ember"/>
          <w:szCs w:val="18"/>
        </w:rPr>
        <w:t xml:space="preserve">to </w:t>
      </w:r>
      <w:r w:rsidR="009C4930">
        <w:rPr>
          <w:rFonts w:ascii="Amazon Ember" w:hAnsi="Amazon Ember" w:cs="Amazon Ember"/>
          <w:szCs w:val="18"/>
        </w:rPr>
        <w:t>31</w:t>
      </w:r>
      <w:r>
        <w:rPr>
          <w:rFonts w:ascii="Amazon Ember" w:hAnsi="Amazon Ember" w:cs="Amazon Ember"/>
          <w:szCs w:val="18"/>
        </w:rPr>
        <w:t>s</w:t>
      </w:r>
    </w:p>
    <w:p w14:paraId="54657B04" w14:textId="1321AB83" w:rsidR="00F6399B" w:rsidRDefault="00F6399B" w:rsidP="00F6399B">
      <w:pPr>
        <w:pStyle w:val="NoSpacing"/>
        <w:ind w:firstLine="360"/>
        <w:jc w:val="both"/>
        <w:rPr>
          <w:rFonts w:ascii="Amazon Ember" w:hAnsi="Amazon Ember" w:cs="Amazon Ember"/>
          <w:szCs w:val="18"/>
        </w:rPr>
      </w:pPr>
      <w:r>
        <w:rPr>
          <w:rFonts w:ascii="Amazon Ember" w:hAnsi="Amazon Ember" w:cs="Amazon Ember"/>
          <w:szCs w:val="18"/>
        </w:rPr>
        <w:t xml:space="preserve">2. </w:t>
      </w:r>
      <w:r w:rsidR="004305D1">
        <w:rPr>
          <w:rFonts w:ascii="Amazon Ember" w:hAnsi="Amazon Ember" w:cs="Amazon Ember"/>
          <w:szCs w:val="18"/>
        </w:rPr>
        <w:tab/>
      </w:r>
      <w:r>
        <w:rPr>
          <w:rFonts w:ascii="Amazon Ember" w:hAnsi="Amazon Ember" w:cs="Amazon Ember"/>
          <w:szCs w:val="18"/>
        </w:rPr>
        <w:t xml:space="preserve">Increased </w:t>
      </w:r>
      <w:r w:rsidR="00F961A0">
        <w:rPr>
          <w:rFonts w:ascii="Amazon Ember" w:hAnsi="Amazon Ember" w:cs="Amazon Ember"/>
          <w:szCs w:val="18"/>
        </w:rPr>
        <w:t>each receive rates</w:t>
      </w:r>
      <w:r w:rsidR="00DA287C">
        <w:rPr>
          <w:rFonts w:ascii="Amazon Ember" w:hAnsi="Amazon Ember" w:cs="Amazon Ember"/>
          <w:szCs w:val="18"/>
        </w:rPr>
        <w:t xml:space="preserve"> by 6%</w:t>
      </w:r>
    </w:p>
    <w:p w14:paraId="4BFEB782" w14:textId="737BA8F2" w:rsidR="00F961A0" w:rsidRDefault="00F961A0" w:rsidP="00F6399B">
      <w:pPr>
        <w:pStyle w:val="NoSpacing"/>
        <w:ind w:firstLine="360"/>
        <w:jc w:val="both"/>
        <w:rPr>
          <w:rFonts w:ascii="Amazon Ember" w:hAnsi="Amazon Ember" w:cs="Amazon Ember"/>
          <w:szCs w:val="18"/>
        </w:rPr>
      </w:pPr>
      <w:r>
        <w:rPr>
          <w:rFonts w:ascii="Amazon Ember" w:hAnsi="Amazon Ember" w:cs="Amazon Ember"/>
          <w:szCs w:val="18"/>
        </w:rPr>
        <w:t>3.</w:t>
      </w:r>
      <w:r>
        <w:rPr>
          <w:rFonts w:ascii="Amazon Ember" w:hAnsi="Amazon Ember" w:cs="Amazon Ember"/>
          <w:szCs w:val="18"/>
        </w:rPr>
        <w:tab/>
        <w:t>Decreased labor hour spend in problem solve</w:t>
      </w:r>
      <w:r w:rsidR="00DA287C">
        <w:rPr>
          <w:rFonts w:ascii="Amazon Ember" w:hAnsi="Amazon Ember" w:cs="Amazon Ember"/>
          <w:szCs w:val="18"/>
        </w:rPr>
        <w:t xml:space="preserve"> by 15%</w:t>
      </w:r>
    </w:p>
    <w:p w14:paraId="11662426" w14:textId="16D807BF" w:rsidR="00774FC7" w:rsidRDefault="00A151C9" w:rsidP="00F6399B">
      <w:pPr>
        <w:pStyle w:val="NoSpacing"/>
        <w:ind w:firstLine="360"/>
        <w:jc w:val="both"/>
        <w:rPr>
          <w:rFonts w:ascii="Amazon Ember" w:hAnsi="Amazon Ember" w:cs="Amazon Ember"/>
          <w:szCs w:val="18"/>
        </w:rPr>
      </w:pPr>
      <w:r>
        <w:rPr>
          <w:rFonts w:ascii="Amazon Ember" w:hAnsi="Amazon Ember" w:cs="Amazon Ember"/>
          <w:szCs w:val="18"/>
        </w:rPr>
        <w:t>4</w:t>
      </w:r>
      <w:r w:rsidR="00537519">
        <w:rPr>
          <w:rFonts w:ascii="Amazon Ember" w:hAnsi="Amazon Ember" w:cs="Amazon Ember"/>
          <w:szCs w:val="18"/>
        </w:rPr>
        <w:t xml:space="preserve">. </w:t>
      </w:r>
      <w:r w:rsidR="00537519">
        <w:rPr>
          <w:rFonts w:ascii="Amazon Ember" w:hAnsi="Amazon Ember" w:cs="Amazon Ember"/>
          <w:szCs w:val="18"/>
        </w:rPr>
        <w:tab/>
      </w:r>
      <w:r w:rsidR="006676B4">
        <w:rPr>
          <w:rFonts w:ascii="Amazon Ember" w:hAnsi="Amazon Ember" w:cs="Amazon Ember"/>
          <w:szCs w:val="18"/>
        </w:rPr>
        <w:t>Reduced the pallet backlog despite a substantial volume increase.</w:t>
      </w:r>
    </w:p>
    <w:p w14:paraId="523896EA" w14:textId="77777777" w:rsidR="00537519" w:rsidRPr="00E037AD" w:rsidRDefault="00537519" w:rsidP="00F6399B">
      <w:pPr>
        <w:pStyle w:val="NoSpacing"/>
        <w:ind w:firstLine="360"/>
        <w:jc w:val="both"/>
        <w:rPr>
          <w:rFonts w:ascii="Amazon Ember" w:hAnsi="Amazon Ember" w:cs="Amazon Ember"/>
          <w:szCs w:val="18"/>
        </w:rPr>
      </w:pPr>
    </w:p>
    <w:p w14:paraId="5E813869" w14:textId="1B55DF8E" w:rsidR="009E3924" w:rsidRPr="00E037AD" w:rsidRDefault="00614B70" w:rsidP="00995535">
      <w:pPr>
        <w:pStyle w:val="Heading2"/>
        <w:numPr>
          <w:ilvl w:val="0"/>
          <w:numId w:val="32"/>
        </w:numPr>
        <w:spacing w:before="0"/>
        <w:jc w:val="both"/>
        <w:rPr>
          <w:rFonts w:ascii="Amazon Ember" w:hAnsi="Amazon Ember" w:cs="Amazon Ember"/>
          <w:sz w:val="18"/>
          <w:szCs w:val="18"/>
        </w:rPr>
      </w:pPr>
      <w:r>
        <w:rPr>
          <w:rFonts w:ascii="Amazon Ember" w:hAnsi="Amazon Ember" w:cs="Amazon Ember"/>
          <w:sz w:val="18"/>
          <w:szCs w:val="18"/>
        </w:rPr>
        <w:t>CURRENT</w:t>
      </w:r>
      <w:r w:rsidR="000757FD" w:rsidRPr="00E037AD">
        <w:rPr>
          <w:rFonts w:ascii="Amazon Ember" w:hAnsi="Amazon Ember" w:cs="Amazon Ember"/>
          <w:sz w:val="18"/>
          <w:szCs w:val="18"/>
        </w:rPr>
        <w:t xml:space="preserve"> STATE</w:t>
      </w:r>
      <w:r w:rsidR="000D674E" w:rsidRPr="00E037AD">
        <w:rPr>
          <w:rFonts w:ascii="Amazon Ember" w:hAnsi="Amazon Ember" w:cs="Amazon Ember"/>
          <w:sz w:val="18"/>
          <w:szCs w:val="18"/>
        </w:rPr>
        <w:t xml:space="preserve"> </w:t>
      </w:r>
    </w:p>
    <w:p w14:paraId="2C6E51FE" w14:textId="56795BDD" w:rsidR="00502B87" w:rsidRDefault="00165182" w:rsidP="00995535">
      <w:pPr>
        <w:pStyle w:val="NoSpacing"/>
        <w:jc w:val="both"/>
        <w:rPr>
          <w:rFonts w:ascii="Amazon Ember" w:hAnsi="Amazon Ember" w:cs="Amazon Ember"/>
          <w:szCs w:val="18"/>
        </w:rPr>
      </w:pPr>
      <w:r>
        <w:rPr>
          <w:rFonts w:ascii="Amazon Ember" w:hAnsi="Amazon Ember" w:cs="Amazon Ember"/>
          <w:noProof/>
          <w:szCs w:val="18"/>
        </w:rPr>
        <w:drawing>
          <wp:anchor distT="0" distB="0" distL="114300" distR="114300" simplePos="0" relativeHeight="251663360" behindDoc="1" locked="0" layoutInCell="1" allowOverlap="1" wp14:anchorId="3D8CA8E3" wp14:editId="0DC39882">
            <wp:simplePos x="0" y="0"/>
            <wp:positionH relativeFrom="margin">
              <wp:posOffset>3733165</wp:posOffset>
            </wp:positionH>
            <wp:positionV relativeFrom="paragraph">
              <wp:posOffset>74295</wp:posOffset>
            </wp:positionV>
            <wp:extent cx="2789555" cy="24352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blemsolve-old-layout-overflow.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9555" cy="2435225"/>
                    </a:xfrm>
                    <a:prstGeom prst="rect">
                      <a:avLst/>
                    </a:prstGeom>
                  </pic:spPr>
                </pic:pic>
              </a:graphicData>
            </a:graphic>
            <wp14:sizeRelH relativeFrom="margin">
              <wp14:pctWidth>0</wp14:pctWidth>
            </wp14:sizeRelH>
            <wp14:sizeRelV relativeFrom="margin">
              <wp14:pctHeight>0</wp14:pctHeight>
            </wp14:sizeRelV>
          </wp:anchor>
        </w:drawing>
      </w:r>
      <w:r w:rsidR="003942CC" w:rsidRPr="003942CC">
        <w:rPr>
          <w:rFonts w:ascii="Amazon Ember" w:hAnsi="Amazon Ember" w:cs="Amazon Ember"/>
          <w:noProof/>
          <w:szCs w:val="18"/>
        </w:rPr>
        <mc:AlternateContent>
          <mc:Choice Requires="wps">
            <w:drawing>
              <wp:anchor distT="45720" distB="45720" distL="114300" distR="114300" simplePos="0" relativeHeight="251676672" behindDoc="0" locked="0" layoutInCell="1" allowOverlap="1" wp14:anchorId="4FA376FC" wp14:editId="6F047AF5">
                <wp:simplePos x="0" y="0"/>
                <wp:positionH relativeFrom="margin">
                  <wp:posOffset>4207510</wp:posOffset>
                </wp:positionH>
                <wp:positionV relativeFrom="paragraph">
                  <wp:posOffset>162560</wp:posOffset>
                </wp:positionV>
                <wp:extent cx="2000250" cy="641350"/>
                <wp:effectExtent l="0" t="0" r="1905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641350"/>
                        </a:xfrm>
                        <a:prstGeom prst="rect">
                          <a:avLst/>
                        </a:prstGeom>
                        <a:solidFill>
                          <a:srgbClr val="FFFFFF"/>
                        </a:solidFill>
                        <a:ln w="9525">
                          <a:solidFill>
                            <a:srgbClr val="000000"/>
                          </a:solidFill>
                          <a:miter lim="800000"/>
                          <a:headEnd/>
                          <a:tailEnd/>
                        </a:ln>
                      </wps:spPr>
                      <wps:txbx>
                        <w:txbxContent>
                          <w:p w14:paraId="517A8D1A" w14:textId="167536C1" w:rsidR="009540B4" w:rsidRPr="003942CC" w:rsidRDefault="009540B4">
                            <w:pPr>
                              <w:rPr>
                                <w:sz w:val="16"/>
                                <w:szCs w:val="16"/>
                              </w:rPr>
                            </w:pPr>
                            <w:r w:rsidRPr="003942CC">
                              <w:rPr>
                                <w:sz w:val="16"/>
                                <w:szCs w:val="16"/>
                              </w:rPr>
                              <w:t>Pallets were stored in overflow</w:t>
                            </w:r>
                            <w:r w:rsidR="004206BF">
                              <w:rPr>
                                <w:sz w:val="16"/>
                                <w:szCs w:val="16"/>
                              </w:rPr>
                              <w:t>,</w:t>
                            </w:r>
                            <w:r w:rsidRPr="003942CC">
                              <w:rPr>
                                <w:sz w:val="16"/>
                                <w:szCs w:val="16"/>
                              </w:rPr>
                              <w:t xml:space="preserve"> far away from problem solve, causing them to be forgotten and not completed in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A376FC" id="_x0000_t202" coordsize="21600,21600" o:spt="202" path="m,l,21600r21600,l21600,xe">
                <v:stroke joinstyle="miter"/>
                <v:path gradientshapeok="t" o:connecttype="rect"/>
              </v:shapetype>
              <v:shape id="Text Box 2" o:spid="_x0000_s1026" type="#_x0000_t202" style="position:absolute;left:0;text-align:left;margin-left:331.3pt;margin-top:12.8pt;width:157.5pt;height:50.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">
                <v:textbox>
                  <w:txbxContent>
                    <w:p w14:paraId="517A8D1A" w14:textId="167536C1" w:rsidR="009540B4" w:rsidRPr="003942CC" w:rsidRDefault="009540B4">
                      <w:pPr>
                        <w:rPr>
                          <w:sz w:val="16"/>
                          <w:szCs w:val="16"/>
                        </w:rPr>
                      </w:pPr>
                      <w:r w:rsidRPr="003942CC">
                        <w:rPr>
                          <w:sz w:val="16"/>
                          <w:szCs w:val="16"/>
                        </w:rPr>
                        <w:t>Pallets were stored in overflow</w:t>
                      </w:r>
                      <w:r w:rsidR="004206BF">
                        <w:rPr>
                          <w:sz w:val="16"/>
                          <w:szCs w:val="16"/>
                        </w:rPr>
                        <w:t>,</w:t>
                      </w:r>
                      <w:r w:rsidRPr="003942CC">
                        <w:rPr>
                          <w:sz w:val="16"/>
                          <w:szCs w:val="16"/>
                        </w:rPr>
                        <w:t xml:space="preserve"> far away from problem solve, causing them to be forgotten and not completed in order.</w:t>
                      </w:r>
                    </w:p>
                  </w:txbxContent>
                </v:textbox>
                <w10:wrap type="square" anchorx="margin"/>
              </v:shape>
            </w:pict>
          </mc:Fallback>
        </mc:AlternateContent>
      </w:r>
      <w:r w:rsidR="004E1D36">
        <w:rPr>
          <w:rFonts w:ascii="Amazon Ember" w:hAnsi="Amazon Ember" w:cs="Amazon Ember"/>
          <w:szCs w:val="18"/>
        </w:rPr>
        <w:t>KRB2</w:t>
      </w:r>
      <w:r w:rsidR="005C4FFB">
        <w:rPr>
          <w:rFonts w:ascii="Amazon Ember" w:hAnsi="Amazon Ember" w:cs="Amazon Ember"/>
          <w:szCs w:val="18"/>
        </w:rPr>
        <w:t xml:space="preserve"> </w:t>
      </w:r>
      <w:r w:rsidR="009F4215">
        <w:rPr>
          <w:rFonts w:ascii="Amazon Ember" w:hAnsi="Amazon Ember" w:cs="Amazon Ember"/>
          <w:szCs w:val="18"/>
        </w:rPr>
        <w:t>problem solve</w:t>
      </w:r>
      <w:r w:rsidR="005C4FFB">
        <w:rPr>
          <w:rFonts w:ascii="Amazon Ember" w:hAnsi="Amazon Ember" w:cs="Amazon Ember"/>
          <w:szCs w:val="18"/>
        </w:rPr>
        <w:t xml:space="preserve"> department </w:t>
      </w:r>
      <w:r w:rsidR="00B76510">
        <w:rPr>
          <w:rFonts w:ascii="Amazon Ember" w:hAnsi="Amazon Ember" w:cs="Amazon Ember"/>
          <w:szCs w:val="18"/>
        </w:rPr>
        <w:t xml:space="preserve">historically </w:t>
      </w:r>
      <w:r w:rsidR="009F4215">
        <w:rPr>
          <w:rFonts w:ascii="Amazon Ember" w:hAnsi="Amazon Ember" w:cs="Amazon Ember"/>
          <w:szCs w:val="18"/>
        </w:rPr>
        <w:t xml:space="preserve">staffed one to two problem solvers at a time. </w:t>
      </w:r>
      <w:r w:rsidR="00EA5871">
        <w:rPr>
          <w:rFonts w:ascii="Amazon Ember" w:hAnsi="Amazon Ember" w:cs="Amazon Ember"/>
          <w:szCs w:val="18"/>
        </w:rPr>
        <w:t>Armed with the traditional Zebra handheld scanners</w:t>
      </w:r>
      <w:r w:rsidR="0072297E">
        <w:rPr>
          <w:rFonts w:ascii="Amazon Ember" w:hAnsi="Amazon Ember" w:cs="Amazon Ember"/>
          <w:szCs w:val="18"/>
        </w:rPr>
        <w:t xml:space="preserve"> and mobile carts, associates would rarely use the four desktop computers </w:t>
      </w:r>
      <w:r w:rsidR="003942CC">
        <w:rPr>
          <w:rFonts w:ascii="Amazon Ember" w:hAnsi="Amazon Ember" w:cs="Amazon Ember"/>
          <w:szCs w:val="18"/>
        </w:rPr>
        <w:t xml:space="preserve">that were </w:t>
      </w:r>
      <w:r w:rsidR="0072297E">
        <w:rPr>
          <w:rFonts w:ascii="Amazon Ember" w:hAnsi="Amazon Ember" w:cs="Amazon Ember"/>
          <w:szCs w:val="18"/>
        </w:rPr>
        <w:t>provided to them</w:t>
      </w:r>
      <w:r w:rsidR="00EA5871">
        <w:rPr>
          <w:rFonts w:ascii="Amazon Ember" w:hAnsi="Amazon Ember" w:cs="Amazon Ember"/>
          <w:szCs w:val="18"/>
        </w:rPr>
        <w:t xml:space="preserve"> </w:t>
      </w:r>
      <w:r w:rsidR="0072297E">
        <w:rPr>
          <w:rFonts w:ascii="Amazon Ember" w:hAnsi="Amazon Ember" w:cs="Amazon Ember"/>
          <w:szCs w:val="18"/>
        </w:rPr>
        <w:t xml:space="preserve">in the problem solve department. </w:t>
      </w:r>
      <w:r w:rsidR="00AF02D4">
        <w:rPr>
          <w:rFonts w:ascii="Amazon Ember" w:hAnsi="Amazon Ember" w:cs="Amazon Ember"/>
          <w:szCs w:val="18"/>
        </w:rPr>
        <w:t>Associates would remove cartons from the kick-out line and process</w:t>
      </w:r>
      <w:r w:rsidR="009F4215">
        <w:rPr>
          <w:rFonts w:ascii="Amazon Ember" w:hAnsi="Amazon Ember" w:cs="Amazon Ember"/>
          <w:szCs w:val="18"/>
        </w:rPr>
        <w:t xml:space="preserve"> them in the order that they were kicked out. This oftentimes led to disorganization, as the associates would have to </w:t>
      </w:r>
      <w:r w:rsidR="00AF02D4">
        <w:rPr>
          <w:rFonts w:ascii="Amazon Ember" w:hAnsi="Amazon Ember" w:cs="Amazon Ember"/>
          <w:szCs w:val="18"/>
        </w:rPr>
        <w:t xml:space="preserve">frequently </w:t>
      </w:r>
      <w:r w:rsidR="009F4215">
        <w:rPr>
          <w:rFonts w:ascii="Amazon Ember" w:hAnsi="Amazon Ember" w:cs="Amazon Ember"/>
          <w:szCs w:val="18"/>
        </w:rPr>
        <w:t xml:space="preserve">switch between multiple tabs to process each carton. </w:t>
      </w:r>
      <w:r w:rsidR="0089097D">
        <w:rPr>
          <w:rFonts w:ascii="Amazon Ember" w:hAnsi="Amazon Ember" w:cs="Amazon Ember"/>
          <w:szCs w:val="18"/>
        </w:rPr>
        <w:t>The inefficiency led to massive amounts of pallet b</w:t>
      </w:r>
      <w:r w:rsidR="00E67EC4">
        <w:rPr>
          <w:rFonts w:ascii="Amazon Ember" w:hAnsi="Amazon Ember" w:cs="Amazon Ember"/>
          <w:szCs w:val="18"/>
        </w:rPr>
        <w:t>acklog</w:t>
      </w:r>
      <w:r w:rsidR="0089097D">
        <w:rPr>
          <w:rFonts w:ascii="Amazon Ember" w:hAnsi="Amazon Ember" w:cs="Amazon Ember"/>
          <w:szCs w:val="18"/>
        </w:rPr>
        <w:t>.</w:t>
      </w:r>
    </w:p>
    <w:p w14:paraId="0659F553" w14:textId="2E346DEF" w:rsidR="00502B87" w:rsidRDefault="00502B87" w:rsidP="00995535">
      <w:pPr>
        <w:pStyle w:val="NoSpacing"/>
        <w:jc w:val="both"/>
        <w:rPr>
          <w:rFonts w:ascii="Amazon Ember" w:hAnsi="Amazon Ember" w:cs="Amazon Ember"/>
          <w:szCs w:val="18"/>
        </w:rPr>
      </w:pPr>
    </w:p>
    <w:p w14:paraId="3456F192" w14:textId="55BAD404" w:rsidR="00D31386" w:rsidRDefault="00A825A4" w:rsidP="00995535">
      <w:pPr>
        <w:pStyle w:val="NoSpacing"/>
        <w:jc w:val="both"/>
        <w:rPr>
          <w:rFonts w:ascii="Amazon Ember" w:hAnsi="Amazon Ember" w:cs="Amazon Ember"/>
          <w:szCs w:val="18"/>
        </w:rPr>
      </w:pPr>
      <w:r>
        <w:rPr>
          <w:noProof/>
        </w:rPr>
        <mc:AlternateContent>
          <mc:Choice Requires="wps">
            <w:drawing>
              <wp:anchor distT="0" distB="0" distL="114300" distR="114300" simplePos="0" relativeHeight="251665408" behindDoc="0" locked="0" layoutInCell="1" allowOverlap="1" wp14:anchorId="58785DAA" wp14:editId="0467092F">
                <wp:simplePos x="0" y="0"/>
                <wp:positionH relativeFrom="page">
                  <wp:posOffset>4367165</wp:posOffset>
                </wp:positionH>
                <wp:positionV relativeFrom="paragraph">
                  <wp:posOffset>1034415</wp:posOffset>
                </wp:positionV>
                <wp:extent cx="3313430" cy="635"/>
                <wp:effectExtent l="0" t="0" r="1270" b="8255"/>
                <wp:wrapSquare wrapText="bothSides"/>
                <wp:docPr id="6" name="Text Box 6"/>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2E0980EE" w14:textId="62A582F3" w:rsidR="009540B4" w:rsidRPr="00924354" w:rsidRDefault="009540B4" w:rsidP="00B618B2">
                            <w:pPr>
                              <w:pStyle w:val="Caption"/>
                              <w:rPr>
                                <w:rFonts w:ascii="Amazon Ember" w:hAnsi="Amazon Ember" w:cs="Amazon Ember"/>
                                <w:noProof/>
                                <w:color w:val="404040" w:themeColor="text1" w:themeTint="BF"/>
                              </w:rPr>
                            </w:pPr>
                            <w:r>
                              <w:t xml:space="preserve">Figure </w:t>
                            </w:r>
                            <w:fldSimple w:instr=" SEQ Figure \* ARABIC ">
                              <w:r>
                                <w:rPr>
                                  <w:noProof/>
                                </w:rPr>
                                <w:t>1</w:t>
                              </w:r>
                            </w:fldSimple>
                            <w:r>
                              <w:t>: Old Problem Solve Overflow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85DAA" id="Text Box 6" o:spid="_x0000_s1027" type="#_x0000_t202" style="position:absolute;left:0;text-align:left;margin-left:343.85pt;margin-top:81.45pt;width:260.9pt;height:.05pt;z-index:2516654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" stroked="f">
                <v:textbox style="mso-fit-shape-to-text:t" inset="0,0,0,0">
                  <w:txbxContent>
                    <w:p w14:paraId="2E0980EE" w14:textId="62A582F3" w:rsidR="009540B4" w:rsidRPr="00924354" w:rsidRDefault="009540B4" w:rsidP="00B618B2">
                      <w:pPr>
                        <w:pStyle w:val="Caption"/>
                        <w:rPr>
                          <w:rFonts w:ascii="Amazon Ember" w:hAnsi="Amazon Ember" w:cs="Amazon Ember"/>
                          <w:noProof/>
                          <w:color w:val="404040" w:themeColor="text1" w:themeTint="BF"/>
                        </w:rPr>
                      </w:pPr>
                      <w:r>
                        <w:t xml:space="preserve">Figure </w:t>
                      </w:r>
                      <w:fldSimple w:instr=" SEQ Figure \* ARABIC ">
                        <w:r>
                          <w:rPr>
                            <w:noProof/>
                          </w:rPr>
                          <w:t>1</w:t>
                        </w:r>
                      </w:fldSimple>
                      <w:r>
                        <w:t>: Old Problem Solve Overflow Layout</w:t>
                      </w:r>
                    </w:p>
                  </w:txbxContent>
                </v:textbox>
                <w10:wrap type="square" anchorx="page"/>
              </v:shape>
            </w:pict>
          </mc:Fallback>
        </mc:AlternateContent>
      </w:r>
      <w:r w:rsidR="009F4215">
        <w:rPr>
          <w:rFonts w:ascii="Amazon Ember" w:hAnsi="Amazon Ember" w:cs="Amazon Ember"/>
          <w:szCs w:val="18"/>
        </w:rPr>
        <w:t xml:space="preserve">During periods </w:t>
      </w:r>
      <w:r w:rsidR="00502B87">
        <w:rPr>
          <w:rFonts w:ascii="Amazon Ember" w:hAnsi="Amazon Ember" w:cs="Amazon Ember"/>
          <w:szCs w:val="18"/>
        </w:rPr>
        <w:t xml:space="preserve">with a high carton kick-out volume, problem solve </w:t>
      </w:r>
      <w:r w:rsidR="009F4215">
        <w:rPr>
          <w:rFonts w:ascii="Amazon Ember" w:hAnsi="Amazon Ember" w:cs="Amazon Ember"/>
          <w:szCs w:val="18"/>
        </w:rPr>
        <w:t xml:space="preserve">associates would palletize the unprocessed cartons and move them to dock side of the PID, which is opposite of the problem solve department. </w:t>
      </w:r>
      <w:r w:rsidR="00502B87">
        <w:rPr>
          <w:rFonts w:ascii="Amazon Ember" w:hAnsi="Amazon Ember" w:cs="Amazon Ember"/>
          <w:szCs w:val="18"/>
        </w:rPr>
        <w:t>This procedure only worsened the state of problem solve, as it required a lot of time to walk to the other side of the PID. Moreover, the overflow pallets were not processed in the order that they were received—this oftentimes caused a contribution to IOL, as some pallets would remain unprocessed for multiple days.</w:t>
      </w:r>
    </w:p>
    <w:p w14:paraId="1F2EA2CD" w14:textId="6EEA4432" w:rsidR="00184D6A" w:rsidRPr="00E037AD" w:rsidRDefault="00184D6A" w:rsidP="00995535">
      <w:pPr>
        <w:pStyle w:val="NoSpacing"/>
        <w:jc w:val="both"/>
        <w:rPr>
          <w:rFonts w:ascii="Amazon Ember" w:hAnsi="Amazon Ember" w:cs="Amazon Ember"/>
          <w:szCs w:val="18"/>
        </w:rPr>
      </w:pPr>
    </w:p>
    <w:p w14:paraId="6EB607C2" w14:textId="334D9E07" w:rsidR="00512562" w:rsidRPr="00E037AD" w:rsidRDefault="00A825A4" w:rsidP="00995535">
      <w:pPr>
        <w:pStyle w:val="Heading2"/>
        <w:numPr>
          <w:ilvl w:val="0"/>
          <w:numId w:val="32"/>
        </w:numPr>
        <w:spacing w:before="0"/>
        <w:jc w:val="both"/>
        <w:rPr>
          <w:rFonts w:ascii="Amazon Ember" w:hAnsi="Amazon Ember" w:cs="Amazon Ember"/>
          <w:sz w:val="18"/>
          <w:szCs w:val="18"/>
        </w:rPr>
      </w:pPr>
      <w:r>
        <w:rPr>
          <w:rFonts w:ascii="Amazon Ember" w:hAnsi="Amazon Ember" w:cs="Amazon Ember"/>
          <w:noProof/>
          <w:szCs w:val="18"/>
        </w:rPr>
        <w:drawing>
          <wp:anchor distT="0" distB="0" distL="114300" distR="114300" simplePos="0" relativeHeight="251662336" behindDoc="1" locked="0" layoutInCell="1" allowOverlap="1" wp14:anchorId="036F8F66" wp14:editId="331EB057">
            <wp:simplePos x="0" y="0"/>
            <wp:positionH relativeFrom="page">
              <wp:posOffset>3935730</wp:posOffset>
            </wp:positionH>
            <wp:positionV relativeFrom="paragraph">
              <wp:posOffset>25400</wp:posOffset>
            </wp:positionV>
            <wp:extent cx="3367405" cy="2488565"/>
            <wp:effectExtent l="19050" t="19050" r="23495" b="260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foreNAft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7405" cy="2488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4B70">
        <w:rPr>
          <w:rFonts w:ascii="Amazon Ember" w:hAnsi="Amazon Ember" w:cs="Amazon Ember"/>
          <w:sz w:val="18"/>
          <w:szCs w:val="18"/>
        </w:rPr>
        <w:t xml:space="preserve">DESIRED </w:t>
      </w:r>
      <w:r w:rsidR="00512562" w:rsidRPr="00E037AD">
        <w:rPr>
          <w:rFonts w:ascii="Amazon Ember" w:hAnsi="Amazon Ember" w:cs="Amazon Ember"/>
          <w:sz w:val="18"/>
          <w:szCs w:val="18"/>
        </w:rPr>
        <w:t>STATE</w:t>
      </w:r>
    </w:p>
    <w:p w14:paraId="69390DAF" w14:textId="1DA565E9" w:rsidR="00C0197F" w:rsidRDefault="00AB75AB" w:rsidP="00C0197F">
      <w:pPr>
        <w:pStyle w:val="NoSpacing"/>
        <w:jc w:val="both"/>
        <w:rPr>
          <w:rFonts w:ascii="Amazon Ember" w:hAnsi="Amazon Ember" w:cs="Amazon Ember"/>
          <w:szCs w:val="18"/>
        </w:rPr>
      </w:pPr>
      <w:r>
        <w:rPr>
          <w:rFonts w:ascii="Amazon Ember" w:hAnsi="Amazon Ember" w:cs="Amazon Ember"/>
          <w:szCs w:val="18"/>
        </w:rPr>
        <w:t>Th</w:t>
      </w:r>
      <w:r w:rsidR="001010F5">
        <w:rPr>
          <w:rFonts w:ascii="Amazon Ember" w:hAnsi="Amazon Ember" w:cs="Amazon Ember"/>
          <w:szCs w:val="18"/>
        </w:rPr>
        <w:t>e</w:t>
      </w:r>
      <w:r>
        <w:rPr>
          <w:rFonts w:ascii="Amazon Ember" w:hAnsi="Amazon Ember" w:cs="Amazon Ember"/>
          <w:szCs w:val="18"/>
        </w:rPr>
        <w:t xml:space="preserve"> desired outcome of this project is to improve </w:t>
      </w:r>
      <w:r w:rsidR="001010F5">
        <w:rPr>
          <w:rFonts w:ascii="Amazon Ember" w:hAnsi="Amazon Ember" w:cs="Amazon Ember"/>
          <w:szCs w:val="18"/>
        </w:rPr>
        <w:t>exception handling rates, reduce labor hour spend, and decrease pallet backlog.</w:t>
      </w:r>
    </w:p>
    <w:p w14:paraId="42AD0449" w14:textId="1A7ECBDB" w:rsidR="00C0197F" w:rsidRDefault="00C0197F" w:rsidP="00995535">
      <w:pPr>
        <w:pStyle w:val="NoSpacing"/>
        <w:ind w:firstLine="360"/>
        <w:jc w:val="both"/>
        <w:rPr>
          <w:rFonts w:ascii="Amazon Ember" w:hAnsi="Amazon Ember" w:cs="Amazon Ember"/>
          <w:szCs w:val="18"/>
        </w:rPr>
      </w:pPr>
    </w:p>
    <w:p w14:paraId="203600BD" w14:textId="4932B4E5" w:rsidR="00D31386" w:rsidRPr="00E037AD" w:rsidRDefault="00FE37AA" w:rsidP="00C0197F">
      <w:pPr>
        <w:pStyle w:val="NoSpacing"/>
        <w:jc w:val="both"/>
        <w:rPr>
          <w:rFonts w:ascii="Amazon Ember" w:hAnsi="Amazon Ember" w:cs="Amazon Ember"/>
          <w:szCs w:val="18"/>
        </w:rPr>
      </w:pPr>
      <w:r>
        <w:rPr>
          <w:noProof/>
        </w:rPr>
        <mc:AlternateContent>
          <mc:Choice Requires="wps">
            <w:drawing>
              <wp:anchor distT="0" distB="0" distL="114300" distR="114300" simplePos="0" relativeHeight="251667456" behindDoc="0" locked="0" layoutInCell="1" allowOverlap="1" wp14:anchorId="385425B2" wp14:editId="0D0C9B00">
                <wp:simplePos x="0" y="0"/>
                <wp:positionH relativeFrom="margin">
                  <wp:posOffset>3345042</wp:posOffset>
                </wp:positionH>
                <wp:positionV relativeFrom="paragraph">
                  <wp:posOffset>2004585</wp:posOffset>
                </wp:positionV>
                <wp:extent cx="3433445" cy="123825"/>
                <wp:effectExtent l="0" t="0" r="0" b="9525"/>
                <wp:wrapSquare wrapText="bothSides"/>
                <wp:docPr id="7" name="Text Box 7"/>
                <wp:cNvGraphicFramePr/>
                <a:graphic xmlns:a="http://schemas.openxmlformats.org/drawingml/2006/main">
                  <a:graphicData uri="http://schemas.microsoft.com/office/word/2010/wordprocessingShape">
                    <wps:wsp>
                      <wps:cNvSpPr txBox="1"/>
                      <wps:spPr>
                        <a:xfrm>
                          <a:off x="0" y="0"/>
                          <a:ext cx="3433445" cy="123825"/>
                        </a:xfrm>
                        <a:prstGeom prst="rect">
                          <a:avLst/>
                        </a:prstGeom>
                        <a:solidFill>
                          <a:prstClr val="white"/>
                        </a:solidFill>
                        <a:ln>
                          <a:noFill/>
                        </a:ln>
                      </wps:spPr>
                      <wps:txbx>
                        <w:txbxContent>
                          <w:p w14:paraId="34445291" w14:textId="6AC0AA16" w:rsidR="00043830" w:rsidRDefault="009540B4" w:rsidP="00043830">
                            <w:pPr>
                              <w:pStyle w:val="Caption"/>
                            </w:pPr>
                            <w:r>
                              <w:t xml:space="preserve">Figure </w:t>
                            </w:r>
                            <w:fldSimple w:instr=" SEQ Figure \* ARABIC ">
                              <w:r>
                                <w:rPr>
                                  <w:noProof/>
                                </w:rPr>
                                <w:t>2</w:t>
                              </w:r>
                            </w:fldSimple>
                            <w:r>
                              <w:t>: Problem Solve Overflow Route; Before and Afte</w:t>
                            </w:r>
                            <w:r w:rsidR="00043830">
                              <w:t>r</w:t>
                            </w:r>
                          </w:p>
                          <w:p w14:paraId="7C49F8B0" w14:textId="77777777" w:rsidR="00043830" w:rsidRPr="00043830" w:rsidRDefault="00043830" w:rsidP="0004383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425B2" id="Text Box 7" o:spid="_x0000_s1028" type="#_x0000_t202" style="position:absolute;left:0;text-align:left;margin-left:263.4pt;margin-top:157.85pt;width:270.35pt;height: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" stroked="f">
                <v:textbox inset="0,0,0,0">
                  <w:txbxContent>
                    <w:p w14:paraId="34445291" w14:textId="6AC0AA16" w:rsidR="00043830" w:rsidRDefault="009540B4" w:rsidP="00043830">
                      <w:pPr>
                        <w:pStyle w:val="Caption"/>
                      </w:pPr>
                      <w:r>
                        <w:t xml:space="preserve">Figure </w:t>
                      </w:r>
                      <w:fldSimple w:instr=" SEQ Figure \* ARABIC ">
                        <w:r>
                          <w:rPr>
                            <w:noProof/>
                          </w:rPr>
                          <w:t>2</w:t>
                        </w:r>
                      </w:fldSimple>
                      <w:r>
                        <w:t>: Problem Solve Overflow Route; Before and Afte</w:t>
                      </w:r>
                      <w:r w:rsidR="00043830">
                        <w:t>r</w:t>
                      </w:r>
                    </w:p>
                    <w:p w14:paraId="7C49F8B0" w14:textId="77777777" w:rsidR="00043830" w:rsidRPr="00043830" w:rsidRDefault="00043830" w:rsidP="00043830"/>
                  </w:txbxContent>
                </v:textbox>
                <w10:wrap type="square" anchorx="margin"/>
              </v:shape>
            </w:pict>
          </mc:Fallback>
        </mc:AlternateContent>
      </w:r>
      <w:r w:rsidR="00AB75AB">
        <w:rPr>
          <w:rFonts w:ascii="Amazon Ember" w:hAnsi="Amazon Ember" w:cs="Amazon Ember"/>
          <w:szCs w:val="18"/>
        </w:rPr>
        <w:t xml:space="preserve">Moving the overflow area closer to the problem solve department will reduce backlog by consolidating </w:t>
      </w:r>
      <w:r w:rsidR="000F4CD9">
        <w:rPr>
          <w:rFonts w:ascii="Amazon Ember" w:hAnsi="Amazon Ember" w:cs="Amazon Ember"/>
          <w:szCs w:val="18"/>
        </w:rPr>
        <w:t>the</w:t>
      </w:r>
      <w:r w:rsidR="00AB75AB">
        <w:rPr>
          <w:rFonts w:ascii="Amazon Ember" w:hAnsi="Amazon Ember" w:cs="Amazon Ember"/>
          <w:szCs w:val="18"/>
        </w:rPr>
        <w:t xml:space="preserve"> </w:t>
      </w:r>
      <w:r w:rsidR="004543E0">
        <w:rPr>
          <w:rFonts w:ascii="Amazon Ember" w:hAnsi="Amazon Ember" w:cs="Amazon Ember"/>
          <w:szCs w:val="18"/>
        </w:rPr>
        <w:t>area</w:t>
      </w:r>
      <w:r w:rsidR="00AB75AB">
        <w:rPr>
          <w:rFonts w:ascii="Amazon Ember" w:hAnsi="Amazon Ember" w:cs="Amazon Ember"/>
          <w:szCs w:val="18"/>
        </w:rPr>
        <w:t xml:space="preserve"> and reducing travel distances.</w:t>
      </w:r>
      <w:r w:rsidR="00C0197F">
        <w:rPr>
          <w:rFonts w:ascii="Amazon Ember" w:hAnsi="Amazon Ember" w:cs="Amazon Ember"/>
          <w:szCs w:val="18"/>
        </w:rPr>
        <w:t xml:space="preserve"> </w:t>
      </w:r>
      <w:r w:rsidR="000F4CD9">
        <w:rPr>
          <w:rFonts w:ascii="Amazon Ember" w:hAnsi="Amazon Ember" w:cs="Amazon Ember"/>
          <w:szCs w:val="18"/>
        </w:rPr>
        <w:t>Moreover, removing</w:t>
      </w:r>
      <w:r w:rsidR="00AB75AB">
        <w:rPr>
          <w:rFonts w:ascii="Amazon Ember" w:hAnsi="Amazon Ember" w:cs="Amazon Ember"/>
          <w:szCs w:val="18"/>
        </w:rPr>
        <w:t xml:space="preserve"> the </w:t>
      </w:r>
      <w:r w:rsidR="000F4CD9">
        <w:rPr>
          <w:rFonts w:ascii="Amazon Ember" w:hAnsi="Amazon Ember" w:cs="Amazon Ember"/>
          <w:szCs w:val="18"/>
        </w:rPr>
        <w:t xml:space="preserve">two </w:t>
      </w:r>
      <w:r w:rsidR="00AB75AB">
        <w:rPr>
          <w:rFonts w:ascii="Amazon Ember" w:hAnsi="Amazon Ember" w:cs="Amazon Ember"/>
          <w:szCs w:val="18"/>
        </w:rPr>
        <w:t>desktop computers and trash bin from the left-side of the kick-out line (</w:t>
      </w:r>
      <w:r w:rsidR="000F4CD9">
        <w:rPr>
          <w:rFonts w:ascii="Amazon Ember" w:hAnsi="Amazon Ember" w:cs="Amazon Ember"/>
          <w:szCs w:val="18"/>
        </w:rPr>
        <w:t xml:space="preserve">also referred to as the </w:t>
      </w:r>
      <w:r w:rsidR="00AB75AB">
        <w:rPr>
          <w:rFonts w:ascii="Amazon Ember" w:hAnsi="Amazon Ember" w:cs="Amazon Ember"/>
          <w:szCs w:val="18"/>
        </w:rPr>
        <w:t>Carton PrEditor area) will allow an associate to scan and sort boxes</w:t>
      </w:r>
      <w:r w:rsidR="000F4CD9">
        <w:rPr>
          <w:rFonts w:ascii="Amazon Ember" w:hAnsi="Amazon Ember" w:cs="Amazon Ember"/>
          <w:szCs w:val="18"/>
        </w:rPr>
        <w:t xml:space="preserve"> into cages</w:t>
      </w:r>
      <w:r w:rsidR="00AB75AB">
        <w:rPr>
          <w:rFonts w:ascii="Amazon Ember" w:hAnsi="Amazon Ember" w:cs="Amazon Ember"/>
          <w:szCs w:val="18"/>
        </w:rPr>
        <w:t xml:space="preserve"> wit</w:t>
      </w:r>
      <w:r w:rsidR="000F4CD9">
        <w:rPr>
          <w:rFonts w:ascii="Amazon Ember" w:hAnsi="Amazon Ember" w:cs="Amazon Ember"/>
          <w:szCs w:val="18"/>
        </w:rPr>
        <w:t>hout</w:t>
      </w:r>
      <w:r w:rsidR="00AB75AB">
        <w:rPr>
          <w:rFonts w:ascii="Amazon Ember" w:hAnsi="Amazon Ember" w:cs="Amazon Ember"/>
          <w:szCs w:val="18"/>
        </w:rPr>
        <w:t xml:space="preserve"> interruption.</w:t>
      </w:r>
      <w:r w:rsidR="000F4CD9">
        <w:rPr>
          <w:rFonts w:ascii="Amazon Ember" w:hAnsi="Amazon Ember" w:cs="Amazon Ember"/>
          <w:szCs w:val="18"/>
        </w:rPr>
        <w:t xml:space="preserve"> These sorted cages will be efficiently processed by the problem solver on the right-side of the kick-out line (also referred to as the Problem Solve area), as they will be able to remain in a given function until the entire cage is processed.</w:t>
      </w:r>
      <w:r w:rsidR="00B37909">
        <w:rPr>
          <w:rFonts w:ascii="Amazon Ember" w:hAnsi="Amazon Ember" w:cs="Amazon Ember"/>
          <w:szCs w:val="18"/>
        </w:rPr>
        <w:t xml:space="preserve"> Finally, a</w:t>
      </w:r>
      <w:r w:rsidR="000F4CD9">
        <w:rPr>
          <w:rFonts w:ascii="Amazon Ember" w:hAnsi="Amazon Ember" w:cs="Amazon Ember"/>
          <w:szCs w:val="18"/>
        </w:rPr>
        <w:t xml:space="preserve">ssociates will be equipped with </w:t>
      </w:r>
      <w:proofErr w:type="spellStart"/>
      <w:r w:rsidR="000F4CD9">
        <w:rPr>
          <w:rFonts w:ascii="Amazon Ember" w:hAnsi="Amazon Ember" w:cs="Amazon Ember"/>
          <w:szCs w:val="18"/>
        </w:rPr>
        <w:t>ProGlove</w:t>
      </w:r>
      <w:proofErr w:type="spellEnd"/>
      <w:r w:rsidR="002A4424">
        <w:rPr>
          <w:rFonts w:ascii="Amazon Ember" w:hAnsi="Amazon Ember" w:cs="Amazon Ember"/>
          <w:szCs w:val="18"/>
        </w:rPr>
        <w:t xml:space="preserve"> </w:t>
      </w:r>
      <w:r w:rsidR="000F4CD9">
        <w:rPr>
          <w:rFonts w:ascii="Amazon Ember" w:hAnsi="Amazon Ember" w:cs="Amazon Ember"/>
          <w:szCs w:val="18"/>
        </w:rPr>
        <w:t xml:space="preserve">scanners, which allows them to use both hands at all times and scan with ease and efficiency. </w:t>
      </w:r>
    </w:p>
    <w:p w14:paraId="4BB0066A" w14:textId="3433E1E7" w:rsidR="00184D6A" w:rsidRPr="00E037AD" w:rsidRDefault="00184D6A" w:rsidP="00995535">
      <w:pPr>
        <w:pStyle w:val="NoSpacing"/>
        <w:jc w:val="both"/>
        <w:rPr>
          <w:rFonts w:ascii="Amazon Ember" w:hAnsi="Amazon Ember" w:cs="Amazon Ember"/>
          <w:szCs w:val="18"/>
        </w:rPr>
      </w:pPr>
    </w:p>
    <w:p w14:paraId="501F7825" w14:textId="0EC8B5C4" w:rsidR="00B35A6D" w:rsidRPr="00B35A6D" w:rsidRDefault="007024F3" w:rsidP="00B35A6D">
      <w:pPr>
        <w:pStyle w:val="Heading2"/>
        <w:numPr>
          <w:ilvl w:val="0"/>
          <w:numId w:val="32"/>
        </w:numPr>
        <w:spacing w:before="0"/>
        <w:jc w:val="both"/>
        <w:rPr>
          <w:rFonts w:ascii="Amazon Ember" w:hAnsi="Amazon Ember" w:cs="Amazon Ember"/>
          <w:sz w:val="18"/>
          <w:szCs w:val="18"/>
        </w:rPr>
      </w:pPr>
      <w:r w:rsidRPr="00E037AD">
        <w:rPr>
          <w:rFonts w:ascii="Amazon Ember" w:hAnsi="Amazon Ember" w:cs="Amazon Ember"/>
          <w:sz w:val="18"/>
          <w:szCs w:val="18"/>
        </w:rPr>
        <w:lastRenderedPageBreak/>
        <w:t>PROJECT RESULTS</w:t>
      </w:r>
    </w:p>
    <w:p w14:paraId="281F355B" w14:textId="273B581B" w:rsidR="00B35A6D" w:rsidRDefault="00AB15BC" w:rsidP="00B35A6D">
      <w:pPr>
        <w:keepNext/>
      </w:pPr>
      <w:r>
        <w:rPr>
          <w:noProof/>
        </w:rPr>
        <w:drawing>
          <wp:inline distT="0" distB="0" distL="0" distR="0" wp14:anchorId="62109430" wp14:editId="1FAFA92E">
            <wp:extent cx="6675120" cy="3195873"/>
            <wp:effectExtent l="0" t="0" r="11430" b="5080"/>
            <wp:docPr id="17" name="Chart 17">
              <a:extLst xmlns:a="http://schemas.openxmlformats.org/drawingml/2006/main">
                <a:ext uri="{FF2B5EF4-FFF2-40B4-BE49-F238E27FC236}">
                  <a16:creationId xmlns:a16="http://schemas.microsoft.com/office/drawing/2014/main" id="{13A6B56D-BA88-42E4-B1BF-8BC7FF40B1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12F7F9E" w14:textId="76D83C03" w:rsidR="00F526B5" w:rsidRPr="00F526B5" w:rsidRDefault="00B35A6D" w:rsidP="00B35A6D">
      <w:pPr>
        <w:pStyle w:val="Caption"/>
      </w:pPr>
      <w:r>
        <w:t xml:space="preserve">Figure </w:t>
      </w:r>
      <w:fldSimple w:instr=" SEQ Figure \* ARABIC ">
        <w:r>
          <w:rPr>
            <w:noProof/>
          </w:rPr>
          <w:t>3</w:t>
        </w:r>
      </w:fldSimple>
      <w:r>
        <w:t xml:space="preserve">: </w:t>
      </w:r>
      <w:r w:rsidR="00DF1E37">
        <w:t xml:space="preserve">Amount of Pallet Backlog vs Total Carton Volume. Note: </w:t>
      </w:r>
      <w:r w:rsidRPr="008045BF">
        <w:t>Pallet backlog data</w:t>
      </w:r>
      <w:r w:rsidR="004B6190">
        <w:t xml:space="preserve"> </w:t>
      </w:r>
      <w:r w:rsidRPr="008045BF">
        <w:t>was obtained daily from the #krb2-</w:t>
      </w:r>
      <w:r w:rsidR="0020621C">
        <w:t>ib-</w:t>
      </w:r>
      <w:r w:rsidRPr="008045BF">
        <w:t>handoff Slack channel on a daily basis, between 06/12/2022 and 08/15/2022.</w:t>
      </w:r>
      <w:r>
        <w:t xml:space="preserve"> All other data was obtained from the FCLM Database. </w:t>
      </w:r>
    </w:p>
    <w:p w14:paraId="35CA0DD5" w14:textId="249AFDFB" w:rsidR="00586396" w:rsidRPr="00F526B5" w:rsidRDefault="00D704F3" w:rsidP="00D704F3">
      <w:pPr>
        <w:pStyle w:val="NoSpacing"/>
        <w:numPr>
          <w:ilvl w:val="0"/>
          <w:numId w:val="34"/>
        </w:numPr>
        <w:jc w:val="both"/>
        <w:rPr>
          <w:rFonts w:ascii="Amazon Ember" w:hAnsi="Amazon Ember" w:cs="Amazon Ember"/>
          <w:b/>
          <w:szCs w:val="18"/>
        </w:rPr>
      </w:pPr>
      <w:r w:rsidRPr="00F526B5">
        <w:rPr>
          <w:rFonts w:ascii="Amazon Ember" w:hAnsi="Amazon Ember" w:cs="Amazon Ember"/>
          <w:b/>
          <w:szCs w:val="18"/>
        </w:rPr>
        <w:t>Path of Travel Annualized Savings:</w:t>
      </w:r>
      <w:r w:rsidR="006676B4" w:rsidRPr="00F526B5">
        <w:rPr>
          <w:rFonts w:ascii="Amazon Ember" w:hAnsi="Amazon Ember" w:cs="Amazon Ember"/>
          <w:b/>
          <w:szCs w:val="18"/>
        </w:rPr>
        <w:t xml:space="preserve"> </w:t>
      </w:r>
    </w:p>
    <w:tbl>
      <w:tblPr>
        <w:tblStyle w:val="TableGrid"/>
        <w:tblW w:w="0" w:type="auto"/>
        <w:tblInd w:w="720" w:type="dxa"/>
        <w:tblLook w:val="04A0" w:firstRow="1" w:lastRow="0" w:firstColumn="1" w:lastColumn="0" w:noHBand="0" w:noVBand="1"/>
      </w:tblPr>
      <w:tblGrid>
        <w:gridCol w:w="4170"/>
        <w:gridCol w:w="4171"/>
      </w:tblGrid>
      <w:tr w:rsidR="00D64759" w14:paraId="5282BB44" w14:textId="77777777" w:rsidTr="00D64759">
        <w:trPr>
          <w:trHeight w:val="265"/>
        </w:trPr>
        <w:tc>
          <w:tcPr>
            <w:tcW w:w="4170" w:type="dxa"/>
            <w:shd w:val="clear" w:color="auto" w:fill="2E74B5" w:themeFill="accent1" w:themeFillShade="BF"/>
          </w:tcPr>
          <w:p w14:paraId="44A2DD6E" w14:textId="6DBC6941" w:rsidR="00D64759" w:rsidRPr="00D64759" w:rsidRDefault="00D64759" w:rsidP="00D64759">
            <w:pPr>
              <w:pStyle w:val="NoSpacing"/>
              <w:jc w:val="both"/>
              <w:rPr>
                <w:rFonts w:ascii="Amazon Ember" w:hAnsi="Amazon Ember" w:cs="Amazon Ember"/>
                <w:color w:val="FFFFFF" w:themeColor="background1"/>
                <w:szCs w:val="18"/>
              </w:rPr>
            </w:pPr>
            <w:r w:rsidRPr="00D64759">
              <w:rPr>
                <w:rFonts w:ascii="Amazon Ember" w:hAnsi="Amazon Ember" w:cs="Amazon Ember"/>
                <w:color w:val="FFFFFF" w:themeColor="background1"/>
                <w:szCs w:val="18"/>
              </w:rPr>
              <w:t>Annualized Cost Savings</w:t>
            </w:r>
          </w:p>
        </w:tc>
        <w:tc>
          <w:tcPr>
            <w:tcW w:w="4171" w:type="dxa"/>
            <w:shd w:val="clear" w:color="auto" w:fill="CEE4B1" w:themeFill="accent2" w:themeFillTint="66"/>
          </w:tcPr>
          <w:p w14:paraId="3715985B" w14:textId="7B32C4D0" w:rsidR="00D64759" w:rsidRPr="00D64759" w:rsidRDefault="00D64759" w:rsidP="00D64759">
            <w:pPr>
              <w:pStyle w:val="NoSpacing"/>
              <w:jc w:val="both"/>
              <w:rPr>
                <w:rFonts w:ascii="Amazon Ember" w:hAnsi="Amazon Ember" w:cs="Amazon Ember"/>
                <w:b/>
                <w:szCs w:val="18"/>
              </w:rPr>
            </w:pPr>
            <w:r w:rsidRPr="00D64759">
              <w:rPr>
                <w:rFonts w:ascii="Amazon Ember" w:hAnsi="Amazon Ember" w:cs="Amazon Ember"/>
                <w:b/>
                <w:szCs w:val="18"/>
              </w:rPr>
              <w:t>$13,801.56</w:t>
            </w:r>
          </w:p>
        </w:tc>
      </w:tr>
    </w:tbl>
    <w:p w14:paraId="690E5621" w14:textId="77777777" w:rsidR="00D64759" w:rsidRDefault="00D64759" w:rsidP="00D64759">
      <w:pPr>
        <w:pStyle w:val="NoSpacing"/>
        <w:ind w:left="720"/>
        <w:jc w:val="both"/>
        <w:rPr>
          <w:rFonts w:ascii="Amazon Ember" w:hAnsi="Amazon Ember" w:cs="Amazon Ember"/>
          <w:szCs w:val="18"/>
        </w:rPr>
      </w:pPr>
    </w:p>
    <w:p w14:paraId="5C73FD98" w14:textId="5EE093CC" w:rsidR="006676B4" w:rsidRPr="00F526B5" w:rsidRDefault="006676B4" w:rsidP="00D704F3">
      <w:pPr>
        <w:pStyle w:val="NoSpacing"/>
        <w:numPr>
          <w:ilvl w:val="0"/>
          <w:numId w:val="34"/>
        </w:numPr>
        <w:jc w:val="both"/>
        <w:rPr>
          <w:rFonts w:ascii="Amazon Ember" w:hAnsi="Amazon Ember" w:cs="Amazon Ember"/>
          <w:b/>
          <w:szCs w:val="18"/>
        </w:rPr>
      </w:pPr>
      <w:r w:rsidRPr="00F526B5">
        <w:rPr>
          <w:rFonts w:ascii="Amazon Ember" w:hAnsi="Amazon Ember" w:cs="Amazon Ember"/>
          <w:b/>
          <w:szCs w:val="18"/>
        </w:rPr>
        <w:t>Reduced pallet backlog by 6</w:t>
      </w:r>
      <w:r w:rsidR="00AE0440">
        <w:rPr>
          <w:rFonts w:ascii="Amazon Ember" w:hAnsi="Amazon Ember" w:cs="Amazon Ember"/>
          <w:b/>
          <w:szCs w:val="18"/>
        </w:rPr>
        <w:t>2</w:t>
      </w:r>
      <w:r w:rsidRPr="00F526B5">
        <w:rPr>
          <w:rFonts w:ascii="Amazon Ember" w:hAnsi="Amazon Ember" w:cs="Amazon Ember"/>
          <w:b/>
          <w:szCs w:val="18"/>
        </w:rPr>
        <w:t>%.</w:t>
      </w:r>
    </w:p>
    <w:tbl>
      <w:tblPr>
        <w:tblStyle w:val="TableGrid"/>
        <w:tblW w:w="8313" w:type="dxa"/>
        <w:tblInd w:w="720" w:type="dxa"/>
        <w:tblLook w:val="04A0" w:firstRow="1" w:lastRow="0" w:firstColumn="1" w:lastColumn="0" w:noHBand="0" w:noVBand="1"/>
      </w:tblPr>
      <w:tblGrid>
        <w:gridCol w:w="2098"/>
        <w:gridCol w:w="2058"/>
        <w:gridCol w:w="2092"/>
        <w:gridCol w:w="2065"/>
      </w:tblGrid>
      <w:tr w:rsidR="00D64759" w14:paraId="2A412551" w14:textId="77777777" w:rsidTr="00D64759">
        <w:trPr>
          <w:trHeight w:val="195"/>
        </w:trPr>
        <w:tc>
          <w:tcPr>
            <w:tcW w:w="2098" w:type="dxa"/>
            <w:shd w:val="clear" w:color="auto" w:fill="9CC2E5" w:themeFill="accent1" w:themeFillTint="99"/>
          </w:tcPr>
          <w:p w14:paraId="543BF95D" w14:textId="0924506A" w:rsidR="00D64759" w:rsidRPr="00D64759" w:rsidRDefault="00D64759" w:rsidP="006676B4">
            <w:pPr>
              <w:pStyle w:val="NoSpacing"/>
              <w:jc w:val="both"/>
              <w:rPr>
                <w:rFonts w:ascii="Amazon Ember" w:hAnsi="Amazon Ember" w:cs="Amazon Ember"/>
                <w:color w:val="auto"/>
                <w:szCs w:val="18"/>
              </w:rPr>
            </w:pPr>
            <w:r w:rsidRPr="00D64759">
              <w:rPr>
                <w:rFonts w:ascii="Amazon Ember" w:hAnsi="Amazon Ember" w:cs="Amazon Ember"/>
                <w:color w:val="auto"/>
                <w:szCs w:val="18"/>
              </w:rPr>
              <w:t>Avg. Pallets, Pre-Imp</w:t>
            </w:r>
          </w:p>
        </w:tc>
        <w:tc>
          <w:tcPr>
            <w:tcW w:w="2058" w:type="dxa"/>
          </w:tcPr>
          <w:p w14:paraId="1BDA4B37" w14:textId="5E999675" w:rsidR="00D64759" w:rsidRDefault="00D64759" w:rsidP="006676B4">
            <w:pPr>
              <w:pStyle w:val="NoSpacing"/>
              <w:jc w:val="both"/>
              <w:rPr>
                <w:rFonts w:ascii="Amazon Ember" w:hAnsi="Amazon Ember" w:cs="Amazon Ember"/>
                <w:szCs w:val="18"/>
              </w:rPr>
            </w:pPr>
            <w:r>
              <w:rPr>
                <w:rFonts w:ascii="Amazon Ember" w:hAnsi="Amazon Ember" w:cs="Amazon Ember"/>
                <w:szCs w:val="18"/>
              </w:rPr>
              <w:t>12.03</w:t>
            </w:r>
          </w:p>
        </w:tc>
        <w:tc>
          <w:tcPr>
            <w:tcW w:w="2092" w:type="dxa"/>
            <w:shd w:val="clear" w:color="auto" w:fill="9CC2E5" w:themeFill="accent1" w:themeFillTint="99"/>
          </w:tcPr>
          <w:p w14:paraId="0C015622" w14:textId="07CA6C62" w:rsidR="00D64759" w:rsidRPr="00D64759" w:rsidRDefault="00D64759" w:rsidP="006676B4">
            <w:pPr>
              <w:pStyle w:val="NoSpacing"/>
              <w:jc w:val="both"/>
              <w:rPr>
                <w:rFonts w:ascii="Amazon Ember" w:hAnsi="Amazon Ember" w:cs="Amazon Ember"/>
                <w:color w:val="auto"/>
                <w:szCs w:val="18"/>
              </w:rPr>
            </w:pPr>
            <w:r w:rsidRPr="00D64759">
              <w:rPr>
                <w:rFonts w:ascii="Amazon Ember" w:hAnsi="Amazon Ember" w:cs="Amazon Ember"/>
                <w:color w:val="auto"/>
                <w:szCs w:val="18"/>
              </w:rPr>
              <w:t>Avg. Volume, Pre-Imp</w:t>
            </w:r>
          </w:p>
        </w:tc>
        <w:tc>
          <w:tcPr>
            <w:tcW w:w="2065" w:type="dxa"/>
          </w:tcPr>
          <w:p w14:paraId="2A5216CB" w14:textId="20724BF1" w:rsidR="00D64759" w:rsidRDefault="00D64759" w:rsidP="006676B4">
            <w:pPr>
              <w:pStyle w:val="NoSpacing"/>
              <w:jc w:val="both"/>
              <w:rPr>
                <w:rFonts w:ascii="Amazon Ember" w:hAnsi="Amazon Ember" w:cs="Amazon Ember"/>
                <w:szCs w:val="18"/>
              </w:rPr>
            </w:pPr>
            <w:r>
              <w:rPr>
                <w:rFonts w:ascii="Amazon Ember" w:hAnsi="Amazon Ember" w:cs="Amazon Ember"/>
                <w:szCs w:val="18"/>
              </w:rPr>
              <w:t>9036</w:t>
            </w:r>
          </w:p>
        </w:tc>
      </w:tr>
      <w:tr w:rsidR="00D64759" w14:paraId="3B4B437E" w14:textId="77777777" w:rsidTr="00D64759">
        <w:trPr>
          <w:trHeight w:val="215"/>
        </w:trPr>
        <w:tc>
          <w:tcPr>
            <w:tcW w:w="2098" w:type="dxa"/>
            <w:shd w:val="clear" w:color="auto" w:fill="9CC2E5" w:themeFill="accent1" w:themeFillTint="99"/>
          </w:tcPr>
          <w:p w14:paraId="2041576A" w14:textId="695C7EED" w:rsidR="00D64759" w:rsidRPr="00D64759" w:rsidRDefault="00D64759" w:rsidP="006676B4">
            <w:pPr>
              <w:pStyle w:val="NoSpacing"/>
              <w:jc w:val="both"/>
              <w:rPr>
                <w:rFonts w:ascii="Amazon Ember" w:hAnsi="Amazon Ember" w:cs="Amazon Ember"/>
                <w:color w:val="auto"/>
                <w:szCs w:val="18"/>
              </w:rPr>
            </w:pPr>
            <w:r w:rsidRPr="00D64759">
              <w:rPr>
                <w:rFonts w:ascii="Amazon Ember" w:hAnsi="Amazon Ember" w:cs="Amazon Ember"/>
                <w:color w:val="auto"/>
                <w:szCs w:val="18"/>
              </w:rPr>
              <w:t>Avg. Pallets, Post-Imp</w:t>
            </w:r>
          </w:p>
        </w:tc>
        <w:tc>
          <w:tcPr>
            <w:tcW w:w="2058" w:type="dxa"/>
          </w:tcPr>
          <w:p w14:paraId="05C33FD3" w14:textId="46C3457C" w:rsidR="00D64759" w:rsidRDefault="00D64759" w:rsidP="006676B4">
            <w:pPr>
              <w:pStyle w:val="NoSpacing"/>
              <w:jc w:val="both"/>
              <w:rPr>
                <w:rFonts w:ascii="Amazon Ember" w:hAnsi="Amazon Ember" w:cs="Amazon Ember"/>
                <w:szCs w:val="18"/>
              </w:rPr>
            </w:pPr>
            <w:r>
              <w:rPr>
                <w:rFonts w:ascii="Amazon Ember" w:hAnsi="Amazon Ember" w:cs="Amazon Ember"/>
                <w:szCs w:val="18"/>
              </w:rPr>
              <w:t>4.</w:t>
            </w:r>
            <w:r w:rsidR="00AE0440">
              <w:rPr>
                <w:rFonts w:ascii="Amazon Ember" w:hAnsi="Amazon Ember" w:cs="Amazon Ember"/>
                <w:szCs w:val="18"/>
              </w:rPr>
              <w:t>55</w:t>
            </w:r>
          </w:p>
        </w:tc>
        <w:tc>
          <w:tcPr>
            <w:tcW w:w="2092" w:type="dxa"/>
            <w:shd w:val="clear" w:color="auto" w:fill="9CC2E5" w:themeFill="accent1" w:themeFillTint="99"/>
          </w:tcPr>
          <w:p w14:paraId="39B9F516" w14:textId="0491C685" w:rsidR="00D64759" w:rsidRPr="00D64759" w:rsidRDefault="00D64759" w:rsidP="006676B4">
            <w:pPr>
              <w:pStyle w:val="NoSpacing"/>
              <w:jc w:val="both"/>
              <w:rPr>
                <w:rFonts w:ascii="Amazon Ember" w:hAnsi="Amazon Ember" w:cs="Amazon Ember"/>
                <w:color w:val="auto"/>
                <w:szCs w:val="18"/>
              </w:rPr>
            </w:pPr>
            <w:r w:rsidRPr="00D64759">
              <w:rPr>
                <w:rFonts w:ascii="Amazon Ember" w:hAnsi="Amazon Ember" w:cs="Amazon Ember"/>
                <w:color w:val="auto"/>
                <w:szCs w:val="18"/>
              </w:rPr>
              <w:t>Avg. Volume, Post-Imp</w:t>
            </w:r>
          </w:p>
        </w:tc>
        <w:tc>
          <w:tcPr>
            <w:tcW w:w="2065" w:type="dxa"/>
          </w:tcPr>
          <w:p w14:paraId="2DFC18AC" w14:textId="167FDDB9" w:rsidR="00D64759" w:rsidRDefault="00D64759" w:rsidP="006676B4">
            <w:pPr>
              <w:pStyle w:val="NoSpacing"/>
              <w:jc w:val="both"/>
              <w:rPr>
                <w:rFonts w:ascii="Amazon Ember" w:hAnsi="Amazon Ember" w:cs="Amazon Ember"/>
                <w:szCs w:val="18"/>
              </w:rPr>
            </w:pPr>
            <w:r>
              <w:rPr>
                <w:rFonts w:ascii="Amazon Ember" w:hAnsi="Amazon Ember" w:cs="Amazon Ember"/>
                <w:szCs w:val="18"/>
              </w:rPr>
              <w:t>1454</w:t>
            </w:r>
            <w:r w:rsidR="001E2205">
              <w:rPr>
                <w:rFonts w:ascii="Amazon Ember" w:hAnsi="Amazon Ember" w:cs="Amazon Ember"/>
                <w:szCs w:val="18"/>
              </w:rPr>
              <w:t>2</w:t>
            </w:r>
          </w:p>
        </w:tc>
      </w:tr>
      <w:tr w:rsidR="00D64759" w14:paraId="0C8B4D49" w14:textId="77777777" w:rsidTr="00D64759">
        <w:trPr>
          <w:trHeight w:val="195"/>
        </w:trPr>
        <w:tc>
          <w:tcPr>
            <w:tcW w:w="2098" w:type="dxa"/>
            <w:shd w:val="clear" w:color="auto" w:fill="2E74B5" w:themeFill="accent1" w:themeFillShade="BF"/>
          </w:tcPr>
          <w:p w14:paraId="51691DC7" w14:textId="6F6F3588" w:rsidR="00D64759" w:rsidRPr="00D64759" w:rsidRDefault="00D64759" w:rsidP="006676B4">
            <w:pPr>
              <w:pStyle w:val="NoSpacing"/>
              <w:jc w:val="both"/>
              <w:rPr>
                <w:rFonts w:ascii="Amazon Ember" w:hAnsi="Amazon Ember" w:cs="Amazon Ember"/>
                <w:color w:val="FFFFFF" w:themeColor="background1"/>
                <w:szCs w:val="18"/>
              </w:rPr>
            </w:pPr>
            <w:r w:rsidRPr="00D64759">
              <w:rPr>
                <w:rFonts w:ascii="Amazon Ember" w:hAnsi="Amazon Ember" w:cs="Amazon Ember"/>
                <w:color w:val="FFFFFF" w:themeColor="background1"/>
                <w:szCs w:val="18"/>
              </w:rPr>
              <w:t>% Decrease in Pallets</w:t>
            </w:r>
          </w:p>
        </w:tc>
        <w:tc>
          <w:tcPr>
            <w:tcW w:w="2058" w:type="dxa"/>
            <w:shd w:val="clear" w:color="auto" w:fill="CEE4B1" w:themeFill="accent2" w:themeFillTint="66"/>
          </w:tcPr>
          <w:p w14:paraId="48A82F70" w14:textId="06B565EC" w:rsidR="00D64759" w:rsidRPr="00165182" w:rsidRDefault="00D64759" w:rsidP="006676B4">
            <w:pPr>
              <w:pStyle w:val="NoSpacing"/>
              <w:jc w:val="both"/>
              <w:rPr>
                <w:rFonts w:ascii="Amazon Ember" w:hAnsi="Amazon Ember" w:cs="Amazon Ember"/>
                <w:b/>
                <w:color w:val="000000" w:themeColor="text1"/>
                <w:szCs w:val="18"/>
              </w:rPr>
            </w:pPr>
            <w:r w:rsidRPr="00165182">
              <w:rPr>
                <w:rFonts w:ascii="Amazon Ember" w:hAnsi="Amazon Ember" w:cs="Amazon Ember"/>
                <w:b/>
                <w:color w:val="000000" w:themeColor="text1"/>
                <w:szCs w:val="18"/>
              </w:rPr>
              <w:t>6</w:t>
            </w:r>
            <w:r w:rsidR="0066647A" w:rsidRPr="00165182">
              <w:rPr>
                <w:rFonts w:ascii="Amazon Ember" w:hAnsi="Amazon Ember" w:cs="Amazon Ember"/>
                <w:b/>
                <w:color w:val="000000" w:themeColor="text1"/>
                <w:szCs w:val="18"/>
              </w:rPr>
              <w:t>2</w:t>
            </w:r>
            <w:r w:rsidRPr="00165182">
              <w:rPr>
                <w:rFonts w:ascii="Amazon Ember" w:hAnsi="Amazon Ember" w:cs="Amazon Ember"/>
                <w:b/>
                <w:color w:val="000000" w:themeColor="text1"/>
                <w:szCs w:val="18"/>
              </w:rPr>
              <w:t>%</w:t>
            </w:r>
          </w:p>
        </w:tc>
        <w:tc>
          <w:tcPr>
            <w:tcW w:w="2092" w:type="dxa"/>
            <w:shd w:val="clear" w:color="auto" w:fill="2E74B5" w:themeFill="accent1" w:themeFillShade="BF"/>
          </w:tcPr>
          <w:p w14:paraId="2296EEE2" w14:textId="5D368740" w:rsidR="00D64759" w:rsidRPr="00D64759" w:rsidRDefault="00D64759" w:rsidP="006676B4">
            <w:pPr>
              <w:pStyle w:val="NoSpacing"/>
              <w:jc w:val="both"/>
              <w:rPr>
                <w:rFonts w:ascii="Amazon Ember" w:hAnsi="Amazon Ember" w:cs="Amazon Ember"/>
                <w:color w:val="FFFFFF" w:themeColor="background1"/>
                <w:szCs w:val="18"/>
              </w:rPr>
            </w:pPr>
            <w:r w:rsidRPr="00D64759">
              <w:rPr>
                <w:rFonts w:ascii="Amazon Ember" w:hAnsi="Amazon Ember" w:cs="Amazon Ember"/>
                <w:color w:val="FFFFFF" w:themeColor="background1"/>
                <w:szCs w:val="18"/>
              </w:rPr>
              <w:t>% Increase in Volume</w:t>
            </w:r>
          </w:p>
        </w:tc>
        <w:tc>
          <w:tcPr>
            <w:tcW w:w="2065" w:type="dxa"/>
            <w:shd w:val="clear" w:color="auto" w:fill="CEE4B1" w:themeFill="accent2" w:themeFillTint="66"/>
          </w:tcPr>
          <w:p w14:paraId="135705EF" w14:textId="470AF5EE" w:rsidR="00D64759" w:rsidRPr="00D64759" w:rsidRDefault="00D64759" w:rsidP="006676B4">
            <w:pPr>
              <w:pStyle w:val="NoSpacing"/>
              <w:jc w:val="both"/>
              <w:rPr>
                <w:rFonts w:ascii="Amazon Ember" w:hAnsi="Amazon Ember" w:cs="Amazon Ember"/>
                <w:b/>
                <w:color w:val="auto"/>
                <w:szCs w:val="18"/>
              </w:rPr>
            </w:pPr>
            <w:r w:rsidRPr="00D64759">
              <w:rPr>
                <w:rFonts w:ascii="Amazon Ember" w:hAnsi="Amazon Ember" w:cs="Amazon Ember"/>
                <w:b/>
                <w:color w:val="auto"/>
                <w:szCs w:val="18"/>
              </w:rPr>
              <w:t>38%</w:t>
            </w:r>
          </w:p>
        </w:tc>
      </w:tr>
    </w:tbl>
    <w:p w14:paraId="71BAE8F6" w14:textId="77777777" w:rsidR="006676B4" w:rsidRDefault="006676B4" w:rsidP="006676B4">
      <w:pPr>
        <w:pStyle w:val="NoSpacing"/>
        <w:ind w:left="720"/>
        <w:jc w:val="both"/>
        <w:rPr>
          <w:rFonts w:ascii="Amazon Ember" w:hAnsi="Amazon Ember" w:cs="Amazon Ember"/>
          <w:szCs w:val="18"/>
        </w:rPr>
      </w:pPr>
    </w:p>
    <w:p w14:paraId="58A2E5D4" w14:textId="48BEB40B" w:rsidR="006676B4" w:rsidRPr="00F526B5" w:rsidRDefault="00DA287C" w:rsidP="00DA287C">
      <w:pPr>
        <w:pStyle w:val="NoSpacing"/>
        <w:numPr>
          <w:ilvl w:val="0"/>
          <w:numId w:val="34"/>
        </w:numPr>
        <w:jc w:val="both"/>
        <w:rPr>
          <w:rFonts w:ascii="Amazon Ember" w:hAnsi="Amazon Ember" w:cs="Amazon Ember"/>
          <w:b/>
          <w:szCs w:val="18"/>
        </w:rPr>
      </w:pPr>
      <w:r w:rsidRPr="00F526B5">
        <w:rPr>
          <w:rFonts w:ascii="Amazon Ember" w:hAnsi="Amazon Ember" w:cs="Amazon Ember"/>
          <w:b/>
          <w:szCs w:val="18"/>
        </w:rPr>
        <w:t>Increased each receive rates by 6%.</w:t>
      </w:r>
    </w:p>
    <w:tbl>
      <w:tblPr>
        <w:tblStyle w:val="TableGrid"/>
        <w:tblW w:w="8313" w:type="dxa"/>
        <w:tblInd w:w="720" w:type="dxa"/>
        <w:tblLook w:val="04A0" w:firstRow="1" w:lastRow="0" w:firstColumn="1" w:lastColumn="0" w:noHBand="0" w:noVBand="1"/>
      </w:tblPr>
      <w:tblGrid>
        <w:gridCol w:w="4197"/>
        <w:gridCol w:w="4116"/>
      </w:tblGrid>
      <w:tr w:rsidR="00D64759" w14:paraId="64751139" w14:textId="77777777" w:rsidTr="009540B4">
        <w:trPr>
          <w:trHeight w:val="195"/>
        </w:trPr>
        <w:tc>
          <w:tcPr>
            <w:tcW w:w="2098" w:type="dxa"/>
            <w:shd w:val="clear" w:color="auto" w:fill="9CC2E5" w:themeFill="accent1" w:themeFillTint="99"/>
          </w:tcPr>
          <w:p w14:paraId="118683BE" w14:textId="2987678A" w:rsidR="00D64759" w:rsidRPr="00D64759" w:rsidRDefault="00D64759" w:rsidP="009540B4">
            <w:pPr>
              <w:pStyle w:val="NoSpacing"/>
              <w:jc w:val="both"/>
              <w:rPr>
                <w:rFonts w:ascii="Amazon Ember" w:hAnsi="Amazon Ember" w:cs="Amazon Ember"/>
                <w:color w:val="auto"/>
                <w:szCs w:val="18"/>
              </w:rPr>
            </w:pPr>
            <w:r>
              <w:rPr>
                <w:rFonts w:ascii="Amazon Ember" w:hAnsi="Amazon Ember" w:cs="Amazon Ember"/>
                <w:color w:val="auto"/>
                <w:szCs w:val="18"/>
              </w:rPr>
              <w:t>JPH, Pre-Imp</w:t>
            </w:r>
          </w:p>
        </w:tc>
        <w:tc>
          <w:tcPr>
            <w:tcW w:w="2058" w:type="dxa"/>
          </w:tcPr>
          <w:p w14:paraId="7078C6F1" w14:textId="530F2B8D" w:rsidR="00D64759" w:rsidRDefault="00D64759" w:rsidP="009540B4">
            <w:pPr>
              <w:pStyle w:val="NoSpacing"/>
              <w:jc w:val="both"/>
              <w:rPr>
                <w:rFonts w:ascii="Amazon Ember" w:hAnsi="Amazon Ember" w:cs="Amazon Ember"/>
                <w:szCs w:val="18"/>
              </w:rPr>
            </w:pPr>
            <w:r>
              <w:rPr>
                <w:rFonts w:ascii="Amazon Ember" w:hAnsi="Amazon Ember" w:cs="Amazon Ember"/>
                <w:szCs w:val="18"/>
              </w:rPr>
              <w:t>9.35</w:t>
            </w:r>
          </w:p>
        </w:tc>
      </w:tr>
      <w:tr w:rsidR="00D64759" w14:paraId="6A7B1D52" w14:textId="77777777" w:rsidTr="009540B4">
        <w:trPr>
          <w:trHeight w:val="215"/>
        </w:trPr>
        <w:tc>
          <w:tcPr>
            <w:tcW w:w="2098" w:type="dxa"/>
            <w:shd w:val="clear" w:color="auto" w:fill="9CC2E5" w:themeFill="accent1" w:themeFillTint="99"/>
          </w:tcPr>
          <w:p w14:paraId="7A229357" w14:textId="362B9387" w:rsidR="00D64759" w:rsidRPr="00D64759" w:rsidRDefault="00D64759" w:rsidP="009540B4">
            <w:pPr>
              <w:pStyle w:val="NoSpacing"/>
              <w:jc w:val="both"/>
              <w:rPr>
                <w:rFonts w:ascii="Amazon Ember" w:hAnsi="Amazon Ember" w:cs="Amazon Ember"/>
                <w:color w:val="auto"/>
                <w:szCs w:val="18"/>
              </w:rPr>
            </w:pPr>
            <w:r>
              <w:rPr>
                <w:rFonts w:ascii="Amazon Ember" w:hAnsi="Amazon Ember" w:cs="Amazon Ember"/>
                <w:color w:val="auto"/>
                <w:szCs w:val="18"/>
              </w:rPr>
              <w:t>JPH, Post-Imp</w:t>
            </w:r>
          </w:p>
        </w:tc>
        <w:tc>
          <w:tcPr>
            <w:tcW w:w="2058" w:type="dxa"/>
          </w:tcPr>
          <w:p w14:paraId="1B7B766E" w14:textId="2D133812" w:rsidR="00D64759" w:rsidRDefault="00D64759" w:rsidP="009540B4">
            <w:pPr>
              <w:pStyle w:val="NoSpacing"/>
              <w:jc w:val="both"/>
              <w:rPr>
                <w:rFonts w:ascii="Amazon Ember" w:hAnsi="Amazon Ember" w:cs="Amazon Ember"/>
                <w:szCs w:val="18"/>
              </w:rPr>
            </w:pPr>
            <w:r>
              <w:rPr>
                <w:rFonts w:ascii="Amazon Ember" w:hAnsi="Amazon Ember" w:cs="Amazon Ember"/>
                <w:szCs w:val="18"/>
              </w:rPr>
              <w:t>9.92</w:t>
            </w:r>
          </w:p>
        </w:tc>
      </w:tr>
      <w:tr w:rsidR="00D64759" w:rsidRPr="00D64759" w14:paraId="1B9669C7" w14:textId="77777777" w:rsidTr="009540B4">
        <w:trPr>
          <w:trHeight w:val="195"/>
        </w:trPr>
        <w:tc>
          <w:tcPr>
            <w:tcW w:w="2098" w:type="dxa"/>
            <w:shd w:val="clear" w:color="auto" w:fill="2E74B5" w:themeFill="accent1" w:themeFillShade="BF"/>
          </w:tcPr>
          <w:p w14:paraId="1020B7F2" w14:textId="4DF1E871" w:rsidR="00D64759" w:rsidRPr="00D64759" w:rsidRDefault="00D64759" w:rsidP="009540B4">
            <w:pPr>
              <w:pStyle w:val="NoSpacing"/>
              <w:jc w:val="both"/>
              <w:rPr>
                <w:rFonts w:ascii="Amazon Ember" w:hAnsi="Amazon Ember" w:cs="Amazon Ember"/>
                <w:color w:val="FFFFFF" w:themeColor="background1"/>
                <w:szCs w:val="18"/>
              </w:rPr>
            </w:pPr>
            <w:r>
              <w:rPr>
                <w:rFonts w:ascii="Amazon Ember" w:hAnsi="Amazon Ember" w:cs="Amazon Ember"/>
                <w:color w:val="FFFFFF" w:themeColor="background1"/>
                <w:szCs w:val="18"/>
              </w:rPr>
              <w:t xml:space="preserve">% Each Receive Rate Increase </w:t>
            </w:r>
          </w:p>
        </w:tc>
        <w:tc>
          <w:tcPr>
            <w:tcW w:w="2058" w:type="dxa"/>
            <w:shd w:val="clear" w:color="auto" w:fill="CEE4B1" w:themeFill="accent2" w:themeFillTint="66"/>
          </w:tcPr>
          <w:p w14:paraId="523D7AA2" w14:textId="7EDA771B" w:rsidR="00D64759" w:rsidRPr="00D64759" w:rsidRDefault="00D64759" w:rsidP="009540B4">
            <w:pPr>
              <w:pStyle w:val="NoSpacing"/>
              <w:jc w:val="both"/>
              <w:rPr>
                <w:rFonts w:ascii="Amazon Ember" w:hAnsi="Amazon Ember" w:cs="Amazon Ember"/>
                <w:b/>
                <w:szCs w:val="18"/>
              </w:rPr>
            </w:pPr>
            <w:r>
              <w:rPr>
                <w:rFonts w:ascii="Amazon Ember" w:hAnsi="Amazon Ember" w:cs="Amazon Ember"/>
                <w:b/>
                <w:szCs w:val="18"/>
              </w:rPr>
              <w:t>6%</w:t>
            </w:r>
          </w:p>
        </w:tc>
      </w:tr>
    </w:tbl>
    <w:p w14:paraId="5F51E89D" w14:textId="77777777" w:rsidR="00DA287C" w:rsidRDefault="00DA287C" w:rsidP="00DA287C">
      <w:pPr>
        <w:pStyle w:val="NoSpacing"/>
        <w:ind w:left="720"/>
        <w:jc w:val="both"/>
        <w:rPr>
          <w:rFonts w:ascii="Amazon Ember" w:hAnsi="Amazon Ember" w:cs="Amazon Ember"/>
          <w:szCs w:val="18"/>
        </w:rPr>
      </w:pPr>
    </w:p>
    <w:p w14:paraId="674B069B" w14:textId="415C59DF" w:rsidR="00DA287C" w:rsidRPr="00F526B5" w:rsidRDefault="00D64759" w:rsidP="00DA287C">
      <w:pPr>
        <w:pStyle w:val="NoSpacing"/>
        <w:numPr>
          <w:ilvl w:val="0"/>
          <w:numId w:val="34"/>
        </w:numPr>
        <w:jc w:val="both"/>
        <w:rPr>
          <w:rFonts w:ascii="Amazon Ember" w:hAnsi="Amazon Ember" w:cs="Amazon Ember"/>
          <w:b/>
          <w:szCs w:val="18"/>
        </w:rPr>
      </w:pPr>
      <w:r w:rsidRPr="00F526B5">
        <w:rPr>
          <w:rFonts w:ascii="Amazon Ember" w:hAnsi="Amazon Ember" w:cs="Amazon Ember"/>
          <w:b/>
          <w:szCs w:val="18"/>
        </w:rPr>
        <w:t xml:space="preserve">Decreased </w:t>
      </w:r>
      <w:r w:rsidR="005B699B">
        <w:rPr>
          <w:rFonts w:ascii="Amazon Ember" w:hAnsi="Amazon Ember" w:cs="Amazon Ember"/>
          <w:b/>
          <w:szCs w:val="18"/>
        </w:rPr>
        <w:t>l</w:t>
      </w:r>
      <w:r w:rsidRPr="00F526B5">
        <w:rPr>
          <w:rFonts w:ascii="Amazon Ember" w:hAnsi="Amazon Ember" w:cs="Amazon Ember"/>
          <w:b/>
          <w:szCs w:val="18"/>
        </w:rPr>
        <w:t xml:space="preserve">abor </w:t>
      </w:r>
      <w:r w:rsidR="005B699B">
        <w:rPr>
          <w:rFonts w:ascii="Amazon Ember" w:hAnsi="Amazon Ember" w:cs="Amazon Ember"/>
          <w:b/>
          <w:szCs w:val="18"/>
        </w:rPr>
        <w:t>h</w:t>
      </w:r>
      <w:r w:rsidRPr="00F526B5">
        <w:rPr>
          <w:rFonts w:ascii="Amazon Ember" w:hAnsi="Amazon Ember" w:cs="Amazon Ember"/>
          <w:b/>
          <w:szCs w:val="18"/>
        </w:rPr>
        <w:t xml:space="preserve">our </w:t>
      </w:r>
      <w:r w:rsidR="005B699B">
        <w:rPr>
          <w:rFonts w:ascii="Amazon Ember" w:hAnsi="Amazon Ember" w:cs="Amazon Ember"/>
          <w:b/>
          <w:szCs w:val="18"/>
        </w:rPr>
        <w:t>s</w:t>
      </w:r>
      <w:r w:rsidRPr="00F526B5">
        <w:rPr>
          <w:rFonts w:ascii="Amazon Ember" w:hAnsi="Amazon Ember" w:cs="Amazon Ember"/>
          <w:b/>
          <w:szCs w:val="18"/>
        </w:rPr>
        <w:t>pend by 15%</w:t>
      </w:r>
      <w:r w:rsidR="004B6190">
        <w:rPr>
          <w:rFonts w:ascii="Amazon Ember" w:hAnsi="Amazon Ember" w:cs="Amazon Ember"/>
          <w:b/>
          <w:szCs w:val="18"/>
        </w:rPr>
        <w:t>.</w:t>
      </w:r>
    </w:p>
    <w:tbl>
      <w:tblPr>
        <w:tblStyle w:val="TableGrid"/>
        <w:tblW w:w="8313" w:type="dxa"/>
        <w:tblInd w:w="720" w:type="dxa"/>
        <w:tblLook w:val="04A0" w:firstRow="1" w:lastRow="0" w:firstColumn="1" w:lastColumn="0" w:noHBand="0" w:noVBand="1"/>
      </w:tblPr>
      <w:tblGrid>
        <w:gridCol w:w="4197"/>
        <w:gridCol w:w="4116"/>
      </w:tblGrid>
      <w:tr w:rsidR="00D64759" w14:paraId="5203207C" w14:textId="77777777" w:rsidTr="009540B4">
        <w:trPr>
          <w:trHeight w:val="195"/>
        </w:trPr>
        <w:tc>
          <w:tcPr>
            <w:tcW w:w="2098" w:type="dxa"/>
            <w:shd w:val="clear" w:color="auto" w:fill="9CC2E5" w:themeFill="accent1" w:themeFillTint="99"/>
          </w:tcPr>
          <w:p w14:paraId="5A279123" w14:textId="45718E67" w:rsidR="00D64759" w:rsidRPr="00D64759" w:rsidRDefault="00D64759" w:rsidP="009540B4">
            <w:pPr>
              <w:pStyle w:val="NoSpacing"/>
              <w:jc w:val="both"/>
              <w:rPr>
                <w:rFonts w:ascii="Amazon Ember" w:hAnsi="Amazon Ember" w:cs="Amazon Ember"/>
                <w:color w:val="auto"/>
                <w:szCs w:val="18"/>
              </w:rPr>
            </w:pPr>
            <w:r>
              <w:rPr>
                <w:rFonts w:ascii="Amazon Ember" w:hAnsi="Amazon Ember" w:cs="Amazon Ember"/>
                <w:color w:val="auto"/>
                <w:szCs w:val="18"/>
              </w:rPr>
              <w:t>Total Paid Hours</w:t>
            </w:r>
            <w:r w:rsidRPr="00D64759">
              <w:rPr>
                <w:rFonts w:ascii="Amazon Ember" w:hAnsi="Amazon Ember" w:cs="Amazon Ember"/>
                <w:color w:val="auto"/>
                <w:szCs w:val="18"/>
              </w:rPr>
              <w:t>, Pre-Imp</w:t>
            </w:r>
          </w:p>
        </w:tc>
        <w:tc>
          <w:tcPr>
            <w:tcW w:w="2058" w:type="dxa"/>
          </w:tcPr>
          <w:p w14:paraId="3AF7DDC2" w14:textId="10AD2600" w:rsidR="00D64759" w:rsidRDefault="00D64759" w:rsidP="009540B4">
            <w:pPr>
              <w:pStyle w:val="NoSpacing"/>
              <w:jc w:val="both"/>
              <w:rPr>
                <w:rFonts w:ascii="Amazon Ember" w:hAnsi="Amazon Ember" w:cs="Amazon Ember"/>
                <w:szCs w:val="18"/>
              </w:rPr>
            </w:pPr>
            <w:r>
              <w:rPr>
                <w:rFonts w:ascii="Amazon Ember" w:hAnsi="Amazon Ember" w:cs="Amazon Ember"/>
                <w:szCs w:val="18"/>
              </w:rPr>
              <w:t>1</w:t>
            </w:r>
            <w:r w:rsidR="0041048D">
              <w:rPr>
                <w:rFonts w:ascii="Amazon Ember" w:hAnsi="Amazon Ember" w:cs="Amazon Ember"/>
                <w:szCs w:val="18"/>
              </w:rPr>
              <w:t>31.03</w:t>
            </w:r>
          </w:p>
        </w:tc>
      </w:tr>
      <w:tr w:rsidR="00D64759" w14:paraId="1AC875D1" w14:textId="77777777" w:rsidTr="009540B4">
        <w:trPr>
          <w:trHeight w:val="215"/>
        </w:trPr>
        <w:tc>
          <w:tcPr>
            <w:tcW w:w="2098" w:type="dxa"/>
            <w:shd w:val="clear" w:color="auto" w:fill="9CC2E5" w:themeFill="accent1" w:themeFillTint="99"/>
          </w:tcPr>
          <w:p w14:paraId="5D021A0C" w14:textId="387EF5F6" w:rsidR="00D64759" w:rsidRPr="00D64759" w:rsidRDefault="00D64759" w:rsidP="009540B4">
            <w:pPr>
              <w:pStyle w:val="NoSpacing"/>
              <w:jc w:val="both"/>
              <w:rPr>
                <w:rFonts w:ascii="Amazon Ember" w:hAnsi="Amazon Ember" w:cs="Amazon Ember"/>
                <w:color w:val="auto"/>
                <w:szCs w:val="18"/>
              </w:rPr>
            </w:pPr>
            <w:r>
              <w:rPr>
                <w:rFonts w:ascii="Amazon Ember" w:hAnsi="Amazon Ember" w:cs="Amazon Ember"/>
                <w:color w:val="auto"/>
                <w:szCs w:val="18"/>
              </w:rPr>
              <w:t>Total Paid Hours</w:t>
            </w:r>
            <w:r w:rsidRPr="00D64759">
              <w:rPr>
                <w:rFonts w:ascii="Amazon Ember" w:hAnsi="Amazon Ember" w:cs="Amazon Ember"/>
                <w:color w:val="auto"/>
                <w:szCs w:val="18"/>
              </w:rPr>
              <w:t>, Post-Imp</w:t>
            </w:r>
          </w:p>
        </w:tc>
        <w:tc>
          <w:tcPr>
            <w:tcW w:w="2058" w:type="dxa"/>
          </w:tcPr>
          <w:p w14:paraId="34AE38DE" w14:textId="70B0BD4A" w:rsidR="00D64759" w:rsidRDefault="0041048D" w:rsidP="009540B4">
            <w:pPr>
              <w:pStyle w:val="NoSpacing"/>
              <w:jc w:val="both"/>
              <w:rPr>
                <w:rFonts w:ascii="Amazon Ember" w:hAnsi="Amazon Ember" w:cs="Amazon Ember"/>
                <w:szCs w:val="18"/>
              </w:rPr>
            </w:pPr>
            <w:r>
              <w:rPr>
                <w:rFonts w:ascii="Amazon Ember" w:hAnsi="Amazon Ember" w:cs="Amazon Ember"/>
                <w:szCs w:val="18"/>
              </w:rPr>
              <w:t>111.09</w:t>
            </w:r>
          </w:p>
        </w:tc>
      </w:tr>
      <w:tr w:rsidR="00D64759" w:rsidRPr="00D64759" w14:paraId="60016237" w14:textId="77777777" w:rsidTr="009540B4">
        <w:trPr>
          <w:trHeight w:val="195"/>
        </w:trPr>
        <w:tc>
          <w:tcPr>
            <w:tcW w:w="2098" w:type="dxa"/>
            <w:shd w:val="clear" w:color="auto" w:fill="2E74B5" w:themeFill="accent1" w:themeFillShade="BF"/>
          </w:tcPr>
          <w:p w14:paraId="175C8C40" w14:textId="553AB8EB" w:rsidR="00D64759" w:rsidRPr="00D64759" w:rsidRDefault="00D64759" w:rsidP="009540B4">
            <w:pPr>
              <w:pStyle w:val="NoSpacing"/>
              <w:jc w:val="both"/>
              <w:rPr>
                <w:rFonts w:ascii="Amazon Ember" w:hAnsi="Amazon Ember" w:cs="Amazon Ember"/>
                <w:color w:val="FFFFFF" w:themeColor="background1"/>
                <w:szCs w:val="18"/>
              </w:rPr>
            </w:pPr>
            <w:r>
              <w:rPr>
                <w:rFonts w:ascii="Amazon Ember" w:hAnsi="Amazon Ember" w:cs="Amazon Ember"/>
                <w:color w:val="FFFFFF" w:themeColor="background1"/>
                <w:szCs w:val="18"/>
              </w:rPr>
              <w:t>% Decrease in Labor Hour Spend</w:t>
            </w:r>
          </w:p>
        </w:tc>
        <w:tc>
          <w:tcPr>
            <w:tcW w:w="2058" w:type="dxa"/>
            <w:shd w:val="clear" w:color="auto" w:fill="CEE4B1" w:themeFill="accent2" w:themeFillTint="66"/>
          </w:tcPr>
          <w:p w14:paraId="547D2500" w14:textId="36ADAC91" w:rsidR="00D64759" w:rsidRPr="00D64759" w:rsidRDefault="00D64759" w:rsidP="009540B4">
            <w:pPr>
              <w:pStyle w:val="NoSpacing"/>
              <w:jc w:val="both"/>
              <w:rPr>
                <w:rFonts w:ascii="Amazon Ember" w:hAnsi="Amazon Ember" w:cs="Amazon Ember"/>
                <w:b/>
                <w:szCs w:val="18"/>
              </w:rPr>
            </w:pPr>
            <w:r>
              <w:rPr>
                <w:rFonts w:ascii="Amazon Ember" w:hAnsi="Amazon Ember" w:cs="Amazon Ember"/>
                <w:b/>
                <w:szCs w:val="18"/>
              </w:rPr>
              <w:t>15</w:t>
            </w:r>
            <w:r w:rsidR="00474E6D">
              <w:rPr>
                <w:rFonts w:ascii="Amazon Ember" w:hAnsi="Amazon Ember" w:cs="Amazon Ember"/>
                <w:b/>
                <w:szCs w:val="18"/>
              </w:rPr>
              <w:t>.2</w:t>
            </w:r>
            <w:r>
              <w:rPr>
                <w:rFonts w:ascii="Amazon Ember" w:hAnsi="Amazon Ember" w:cs="Amazon Ember"/>
                <w:b/>
                <w:szCs w:val="18"/>
              </w:rPr>
              <w:t>%</w:t>
            </w:r>
          </w:p>
        </w:tc>
      </w:tr>
    </w:tbl>
    <w:p w14:paraId="1C59F37B" w14:textId="77777777" w:rsidR="00D704F3" w:rsidRDefault="00D704F3" w:rsidP="00D704F3">
      <w:pPr>
        <w:pStyle w:val="NoSpacing"/>
        <w:ind w:left="360"/>
        <w:jc w:val="both"/>
        <w:rPr>
          <w:rFonts w:ascii="Amazon Ember" w:hAnsi="Amazon Ember" w:cs="Amazon Ember"/>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1"/>
        <w:gridCol w:w="5251"/>
      </w:tblGrid>
      <w:tr w:rsidR="00184D6A" w:rsidRPr="00E037AD" w14:paraId="552D9403" w14:textId="77777777" w:rsidTr="007024F3">
        <w:tc>
          <w:tcPr>
            <w:tcW w:w="5251" w:type="dxa"/>
          </w:tcPr>
          <w:p w14:paraId="0E366CCD" w14:textId="77777777" w:rsidR="00184D6A" w:rsidRPr="00E037AD" w:rsidRDefault="00184D6A" w:rsidP="00995535">
            <w:pPr>
              <w:jc w:val="both"/>
              <w:rPr>
                <w:rFonts w:ascii="Amazon Ember" w:hAnsi="Amazon Ember" w:cs="Amazon Ember"/>
                <w:b/>
                <w:szCs w:val="18"/>
              </w:rPr>
            </w:pPr>
          </w:p>
        </w:tc>
        <w:tc>
          <w:tcPr>
            <w:tcW w:w="5251" w:type="dxa"/>
          </w:tcPr>
          <w:p w14:paraId="58F8A061" w14:textId="7903F38B" w:rsidR="00184D6A" w:rsidRPr="00E037AD" w:rsidRDefault="00184D6A" w:rsidP="00995535">
            <w:pPr>
              <w:pStyle w:val="NoSpacing"/>
              <w:jc w:val="both"/>
              <w:rPr>
                <w:rFonts w:ascii="Amazon Ember" w:hAnsi="Amazon Ember" w:cs="Amazon Ember"/>
                <w:b/>
                <w:szCs w:val="18"/>
              </w:rPr>
            </w:pPr>
          </w:p>
        </w:tc>
      </w:tr>
    </w:tbl>
    <w:p w14:paraId="2B115DF6" w14:textId="7A59AFCE" w:rsidR="0089097D" w:rsidRPr="0089097D" w:rsidRDefault="007024F3" w:rsidP="0089097D">
      <w:pPr>
        <w:pStyle w:val="Heading2"/>
        <w:numPr>
          <w:ilvl w:val="0"/>
          <w:numId w:val="32"/>
        </w:numPr>
        <w:spacing w:before="0"/>
        <w:jc w:val="both"/>
        <w:rPr>
          <w:rFonts w:ascii="Amazon Ember" w:hAnsi="Amazon Ember" w:cs="Amazon Ember"/>
          <w:sz w:val="18"/>
          <w:szCs w:val="18"/>
        </w:rPr>
      </w:pPr>
      <w:r w:rsidRPr="00E037AD">
        <w:rPr>
          <w:rFonts w:ascii="Amazon Ember" w:hAnsi="Amazon Ember" w:cs="Amazon Ember"/>
          <w:sz w:val="18"/>
          <w:szCs w:val="18"/>
        </w:rPr>
        <w:t xml:space="preserve">FINANCIAL </w:t>
      </w:r>
      <w:r w:rsidR="008C5DD9" w:rsidRPr="00E037AD">
        <w:rPr>
          <w:rFonts w:ascii="Amazon Ember" w:hAnsi="Amazon Ember" w:cs="Amazon Ember"/>
          <w:sz w:val="18"/>
          <w:szCs w:val="18"/>
        </w:rPr>
        <w:t>ANALYSIS</w:t>
      </w:r>
    </w:p>
    <w:p w14:paraId="1165D2A9" w14:textId="67C6ABD5" w:rsidR="008451A9" w:rsidRDefault="00B22F58" w:rsidP="00B22F58">
      <w:pPr>
        <w:pStyle w:val="Heading2"/>
        <w:numPr>
          <w:ilvl w:val="0"/>
          <w:numId w:val="0"/>
        </w:numPr>
        <w:spacing w:before="0"/>
        <w:ind w:left="360" w:hanging="360"/>
        <w:jc w:val="both"/>
        <w:rPr>
          <w:rFonts w:ascii="Amazon Ember" w:hAnsi="Amazon Ember" w:cs="Amazon Ember"/>
          <w:b w:val="0"/>
          <w:color w:val="404040" w:themeColor="text1" w:themeTint="BF"/>
          <w:sz w:val="18"/>
          <w:szCs w:val="18"/>
        </w:rPr>
      </w:pPr>
      <w:r>
        <w:rPr>
          <w:rFonts w:ascii="Amazon Ember" w:hAnsi="Amazon Ember" w:cs="Amazon Ember"/>
          <w:b w:val="0"/>
          <w:color w:val="000000" w:themeColor="text1"/>
          <w:sz w:val="18"/>
          <w:szCs w:val="18"/>
        </w:rPr>
        <w:tab/>
      </w:r>
      <w:r w:rsidRPr="00537519">
        <w:rPr>
          <w:rFonts w:ascii="Amazon Ember" w:hAnsi="Amazon Ember" w:cs="Amazon Ember"/>
          <w:b w:val="0"/>
          <w:color w:val="404040" w:themeColor="text1" w:themeTint="BF"/>
          <w:sz w:val="18"/>
          <w:szCs w:val="18"/>
        </w:rPr>
        <w:t xml:space="preserve">After </w:t>
      </w:r>
      <w:r w:rsidR="001F3E6E">
        <w:rPr>
          <w:rFonts w:ascii="Amazon Ember" w:hAnsi="Amazon Ember" w:cs="Amazon Ember"/>
          <w:b w:val="0"/>
          <w:color w:val="404040" w:themeColor="text1" w:themeTint="BF"/>
          <w:sz w:val="18"/>
          <w:szCs w:val="18"/>
        </w:rPr>
        <w:t>estimating</w:t>
      </w:r>
      <w:r w:rsidRPr="00537519">
        <w:rPr>
          <w:rFonts w:ascii="Amazon Ember" w:hAnsi="Amazon Ember" w:cs="Amazon Ember"/>
          <w:b w:val="0"/>
          <w:color w:val="404040" w:themeColor="text1" w:themeTint="BF"/>
          <w:sz w:val="18"/>
          <w:szCs w:val="18"/>
        </w:rPr>
        <w:t xml:space="preserve"> the average number of cages moved to overflow</w:t>
      </w:r>
      <w:r w:rsidR="001F3E6E">
        <w:rPr>
          <w:rFonts w:ascii="Amazon Ember" w:hAnsi="Amazon Ember" w:cs="Amazon Ember"/>
          <w:b w:val="0"/>
          <w:color w:val="404040" w:themeColor="text1" w:themeTint="BF"/>
          <w:sz w:val="18"/>
          <w:szCs w:val="18"/>
        </w:rPr>
        <w:t xml:space="preserve"> during a shift</w:t>
      </w:r>
      <w:r w:rsidRPr="00537519">
        <w:rPr>
          <w:rFonts w:ascii="Amazon Ember" w:hAnsi="Amazon Ember" w:cs="Amazon Ember"/>
          <w:b w:val="0"/>
          <w:color w:val="404040" w:themeColor="text1" w:themeTint="BF"/>
          <w:sz w:val="18"/>
          <w:szCs w:val="18"/>
        </w:rPr>
        <w:t xml:space="preserve">, we timed the amount of time it takes to move a cage to and from overflow for both the </w:t>
      </w:r>
      <w:r w:rsidR="001F3E6E">
        <w:rPr>
          <w:rFonts w:ascii="Amazon Ember" w:hAnsi="Amazon Ember" w:cs="Amazon Ember"/>
          <w:b w:val="0"/>
          <w:color w:val="404040" w:themeColor="text1" w:themeTint="BF"/>
          <w:sz w:val="18"/>
          <w:szCs w:val="18"/>
        </w:rPr>
        <w:t>current and desired model</w:t>
      </w:r>
      <w:r w:rsidRPr="00537519">
        <w:rPr>
          <w:rFonts w:ascii="Amazon Ember" w:hAnsi="Amazon Ember" w:cs="Amazon Ember"/>
          <w:b w:val="0"/>
          <w:color w:val="404040" w:themeColor="text1" w:themeTint="BF"/>
          <w:sz w:val="18"/>
          <w:szCs w:val="18"/>
        </w:rPr>
        <w:t xml:space="preserve">. The amount of time saved is 150 seconds per trip. </w:t>
      </w:r>
      <w:r w:rsidR="001F3E6E">
        <w:rPr>
          <w:rFonts w:ascii="Amazon Ember" w:hAnsi="Amazon Ember" w:cs="Amazon Ember"/>
          <w:b w:val="0"/>
          <w:color w:val="404040" w:themeColor="text1" w:themeTint="BF"/>
          <w:sz w:val="18"/>
          <w:szCs w:val="18"/>
        </w:rPr>
        <w:t>Using an average of 15 cages per shift,</w:t>
      </w:r>
      <w:r w:rsidRPr="00537519">
        <w:rPr>
          <w:rFonts w:ascii="Amazon Ember" w:hAnsi="Amazon Ember" w:cs="Amazon Ember"/>
          <w:b w:val="0"/>
          <w:color w:val="404040" w:themeColor="text1" w:themeTint="BF"/>
          <w:sz w:val="18"/>
          <w:szCs w:val="18"/>
        </w:rPr>
        <w:t xml:space="preserve"> the annualized savings</w:t>
      </w:r>
      <w:r w:rsidR="001F3E6E">
        <w:rPr>
          <w:rFonts w:ascii="Amazon Ember" w:hAnsi="Amazon Ember" w:cs="Amazon Ember"/>
          <w:b w:val="0"/>
          <w:color w:val="404040" w:themeColor="text1" w:themeTint="BF"/>
          <w:sz w:val="18"/>
          <w:szCs w:val="18"/>
        </w:rPr>
        <w:t xml:space="preserve"> from labor hours</w:t>
      </w:r>
      <w:r w:rsidRPr="00537519">
        <w:rPr>
          <w:rFonts w:ascii="Amazon Ember" w:hAnsi="Amazon Ember" w:cs="Amazon Ember"/>
          <w:b w:val="0"/>
          <w:color w:val="404040" w:themeColor="text1" w:themeTint="BF"/>
          <w:sz w:val="18"/>
          <w:szCs w:val="18"/>
        </w:rPr>
        <w:t xml:space="preserve"> is $13801.56.</w:t>
      </w:r>
    </w:p>
    <w:tbl>
      <w:tblPr>
        <w:tblW w:w="5064" w:type="dxa"/>
        <w:tblInd w:w="2401" w:type="dxa"/>
        <w:tblLook w:val="04A0" w:firstRow="1" w:lastRow="0" w:firstColumn="1" w:lastColumn="0" w:noHBand="0" w:noVBand="1"/>
      </w:tblPr>
      <w:tblGrid>
        <w:gridCol w:w="3495"/>
        <w:gridCol w:w="1569"/>
      </w:tblGrid>
      <w:tr w:rsidR="00537519" w:rsidRPr="00537519" w14:paraId="10B51906" w14:textId="77777777" w:rsidTr="00374465">
        <w:trPr>
          <w:trHeight w:val="283"/>
        </w:trPr>
        <w:tc>
          <w:tcPr>
            <w:tcW w:w="3495"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bottom"/>
            <w:hideMark/>
          </w:tcPr>
          <w:p w14:paraId="3F86B21B" w14:textId="32AFCCB8" w:rsidR="00537519" w:rsidRPr="00CF677C" w:rsidRDefault="008C7A0F" w:rsidP="00537519">
            <w:pPr>
              <w:spacing w:after="0" w:line="240" w:lineRule="auto"/>
              <w:rPr>
                <w:rFonts w:ascii="Calibri" w:eastAsia="Times New Roman" w:hAnsi="Calibri" w:cs="Calibri"/>
                <w:bCs/>
                <w:color w:val="000000"/>
                <w:sz w:val="22"/>
                <w:szCs w:val="22"/>
                <w:lang w:eastAsia="en-US"/>
              </w:rPr>
            </w:pPr>
            <w:r w:rsidRPr="00CF677C">
              <w:rPr>
                <w:rFonts w:ascii="Calibri" w:eastAsia="Times New Roman" w:hAnsi="Calibri" w:cs="Calibri"/>
                <w:bCs/>
                <w:color w:val="000000"/>
                <w:sz w:val="22"/>
                <w:szCs w:val="22"/>
                <w:lang w:eastAsia="en-US"/>
              </w:rPr>
              <w:t>T</w:t>
            </w:r>
            <w:r w:rsidR="00537519" w:rsidRPr="00CF677C">
              <w:rPr>
                <w:rFonts w:ascii="Calibri" w:eastAsia="Times New Roman" w:hAnsi="Calibri" w:cs="Calibri"/>
                <w:bCs/>
                <w:color w:val="000000"/>
                <w:sz w:val="22"/>
                <w:szCs w:val="22"/>
                <w:lang w:eastAsia="en-US"/>
              </w:rPr>
              <w:t>ime saved in a single move</w:t>
            </w:r>
          </w:p>
        </w:tc>
        <w:tc>
          <w:tcPr>
            <w:tcW w:w="1569" w:type="dxa"/>
            <w:tcBorders>
              <w:top w:val="single" w:sz="4" w:space="0" w:color="auto"/>
              <w:left w:val="nil"/>
              <w:bottom w:val="single" w:sz="4" w:space="0" w:color="auto"/>
              <w:right w:val="single" w:sz="4" w:space="0" w:color="auto"/>
            </w:tcBorders>
            <w:shd w:val="clear" w:color="000000" w:fill="D9D9D9"/>
            <w:noWrap/>
            <w:vAlign w:val="bottom"/>
            <w:hideMark/>
          </w:tcPr>
          <w:p w14:paraId="2D6B8409" w14:textId="77777777" w:rsidR="00537519" w:rsidRPr="00537519" w:rsidRDefault="00537519" w:rsidP="00537519">
            <w:pPr>
              <w:spacing w:after="0" w:line="240" w:lineRule="auto"/>
              <w:jc w:val="right"/>
              <w:rPr>
                <w:rFonts w:ascii="Calibri" w:eastAsia="Times New Roman" w:hAnsi="Calibri" w:cs="Calibri"/>
                <w:color w:val="000000"/>
                <w:sz w:val="22"/>
                <w:szCs w:val="22"/>
                <w:lang w:eastAsia="en-US"/>
              </w:rPr>
            </w:pPr>
            <w:r w:rsidRPr="00537519">
              <w:rPr>
                <w:rFonts w:ascii="Calibri" w:eastAsia="Times New Roman" w:hAnsi="Calibri" w:cs="Calibri"/>
                <w:color w:val="000000"/>
                <w:sz w:val="22"/>
                <w:szCs w:val="22"/>
                <w:lang w:eastAsia="en-US"/>
              </w:rPr>
              <w:t>150</w:t>
            </w:r>
          </w:p>
        </w:tc>
      </w:tr>
      <w:tr w:rsidR="00537519" w:rsidRPr="00537519" w14:paraId="504DF907" w14:textId="77777777" w:rsidTr="00374465">
        <w:trPr>
          <w:trHeight w:val="283"/>
        </w:trPr>
        <w:tc>
          <w:tcPr>
            <w:tcW w:w="3495"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0E8DC729" w14:textId="6EC55E59" w:rsidR="00537519" w:rsidRPr="00CF677C" w:rsidRDefault="008C7A0F" w:rsidP="00537519">
            <w:pPr>
              <w:spacing w:after="0" w:line="240" w:lineRule="auto"/>
              <w:rPr>
                <w:rFonts w:ascii="Calibri" w:eastAsia="Times New Roman" w:hAnsi="Calibri" w:cs="Calibri"/>
                <w:bCs/>
                <w:color w:val="000000"/>
                <w:sz w:val="22"/>
                <w:szCs w:val="22"/>
                <w:lang w:eastAsia="en-US"/>
              </w:rPr>
            </w:pPr>
            <w:r w:rsidRPr="00CF677C">
              <w:rPr>
                <w:rFonts w:ascii="Calibri" w:eastAsia="Times New Roman" w:hAnsi="Calibri" w:cs="Calibri"/>
                <w:bCs/>
                <w:color w:val="000000"/>
                <w:sz w:val="22"/>
                <w:szCs w:val="22"/>
                <w:lang w:eastAsia="en-US"/>
              </w:rPr>
              <w:t>T</w:t>
            </w:r>
            <w:r w:rsidR="00537519" w:rsidRPr="00CF677C">
              <w:rPr>
                <w:rFonts w:ascii="Calibri" w:eastAsia="Times New Roman" w:hAnsi="Calibri" w:cs="Calibri"/>
                <w:bCs/>
                <w:color w:val="000000"/>
                <w:sz w:val="22"/>
                <w:szCs w:val="22"/>
                <w:lang w:eastAsia="en-US"/>
              </w:rPr>
              <w:t>otal time saved (</w:t>
            </w:r>
            <w:r w:rsidRPr="00CF677C">
              <w:rPr>
                <w:rFonts w:ascii="Calibri" w:eastAsia="Times New Roman" w:hAnsi="Calibri" w:cs="Calibri"/>
                <w:bCs/>
                <w:color w:val="000000"/>
                <w:sz w:val="22"/>
                <w:szCs w:val="22"/>
                <w:lang w:eastAsia="en-US"/>
              </w:rPr>
              <w:t>min</w:t>
            </w:r>
            <w:r w:rsidR="00537519" w:rsidRPr="00CF677C">
              <w:rPr>
                <w:rFonts w:ascii="Calibri" w:eastAsia="Times New Roman" w:hAnsi="Calibri" w:cs="Calibri"/>
                <w:bCs/>
                <w:color w:val="000000"/>
                <w:sz w:val="22"/>
                <w:szCs w:val="22"/>
                <w:lang w:eastAsia="en-US"/>
              </w:rPr>
              <w:t>)</w:t>
            </w:r>
          </w:p>
        </w:tc>
        <w:tc>
          <w:tcPr>
            <w:tcW w:w="1569" w:type="dxa"/>
            <w:tcBorders>
              <w:top w:val="nil"/>
              <w:left w:val="nil"/>
              <w:bottom w:val="single" w:sz="4" w:space="0" w:color="auto"/>
              <w:right w:val="single" w:sz="4" w:space="0" w:color="auto"/>
            </w:tcBorders>
            <w:shd w:val="clear" w:color="000000" w:fill="D9D9D9"/>
            <w:noWrap/>
            <w:vAlign w:val="bottom"/>
            <w:hideMark/>
          </w:tcPr>
          <w:p w14:paraId="701E2A69" w14:textId="77777777" w:rsidR="00537519" w:rsidRPr="00537519" w:rsidRDefault="00537519" w:rsidP="00537519">
            <w:pPr>
              <w:spacing w:after="0" w:line="240" w:lineRule="auto"/>
              <w:jc w:val="right"/>
              <w:rPr>
                <w:rFonts w:ascii="Calibri" w:eastAsia="Times New Roman" w:hAnsi="Calibri" w:cs="Calibri"/>
                <w:color w:val="000000"/>
                <w:sz w:val="22"/>
                <w:szCs w:val="22"/>
                <w:lang w:eastAsia="en-US"/>
              </w:rPr>
            </w:pPr>
            <w:r w:rsidRPr="00537519">
              <w:rPr>
                <w:rFonts w:ascii="Calibri" w:eastAsia="Times New Roman" w:hAnsi="Calibri" w:cs="Calibri"/>
                <w:color w:val="000000"/>
                <w:sz w:val="22"/>
                <w:szCs w:val="22"/>
                <w:lang w:eastAsia="en-US"/>
              </w:rPr>
              <w:t>37.5</w:t>
            </w:r>
          </w:p>
        </w:tc>
      </w:tr>
      <w:tr w:rsidR="00537519" w:rsidRPr="00537519" w14:paraId="3B997CF1" w14:textId="77777777" w:rsidTr="00374465">
        <w:trPr>
          <w:trHeight w:val="283"/>
        </w:trPr>
        <w:tc>
          <w:tcPr>
            <w:tcW w:w="3495"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5A57572F" w14:textId="77777777" w:rsidR="00537519" w:rsidRPr="00CF677C" w:rsidRDefault="00537519" w:rsidP="00537519">
            <w:pPr>
              <w:spacing w:after="0" w:line="240" w:lineRule="auto"/>
              <w:rPr>
                <w:rFonts w:ascii="Calibri" w:eastAsia="Times New Roman" w:hAnsi="Calibri" w:cs="Calibri"/>
                <w:bCs/>
                <w:color w:val="000000"/>
                <w:sz w:val="22"/>
                <w:szCs w:val="22"/>
                <w:lang w:eastAsia="en-US"/>
              </w:rPr>
            </w:pPr>
            <w:r w:rsidRPr="00CF677C">
              <w:rPr>
                <w:rFonts w:ascii="Calibri" w:eastAsia="Times New Roman" w:hAnsi="Calibri" w:cs="Calibri"/>
                <w:bCs/>
                <w:color w:val="000000"/>
                <w:sz w:val="22"/>
                <w:szCs w:val="22"/>
                <w:lang w:eastAsia="en-US"/>
              </w:rPr>
              <w:t>Cost savings for each shift</w:t>
            </w:r>
          </w:p>
        </w:tc>
        <w:tc>
          <w:tcPr>
            <w:tcW w:w="1569" w:type="dxa"/>
            <w:tcBorders>
              <w:top w:val="nil"/>
              <w:left w:val="nil"/>
              <w:bottom w:val="single" w:sz="4" w:space="0" w:color="auto"/>
              <w:right w:val="single" w:sz="4" w:space="0" w:color="auto"/>
            </w:tcBorders>
            <w:shd w:val="clear" w:color="000000" w:fill="D9D9D9"/>
            <w:noWrap/>
            <w:vAlign w:val="bottom"/>
            <w:hideMark/>
          </w:tcPr>
          <w:p w14:paraId="63B89784" w14:textId="77777777" w:rsidR="00537519" w:rsidRPr="00537519" w:rsidRDefault="00537519" w:rsidP="00537519">
            <w:pPr>
              <w:spacing w:after="0" w:line="240" w:lineRule="auto"/>
              <w:jc w:val="right"/>
              <w:rPr>
                <w:rFonts w:ascii="Calibri" w:eastAsia="Times New Roman" w:hAnsi="Calibri" w:cs="Calibri"/>
                <w:color w:val="000000"/>
                <w:sz w:val="22"/>
                <w:szCs w:val="22"/>
                <w:lang w:eastAsia="en-US"/>
              </w:rPr>
            </w:pPr>
            <w:r w:rsidRPr="00537519">
              <w:rPr>
                <w:rFonts w:ascii="Calibri" w:eastAsia="Times New Roman" w:hAnsi="Calibri" w:cs="Calibri"/>
                <w:color w:val="000000"/>
                <w:sz w:val="22"/>
                <w:szCs w:val="22"/>
                <w:lang w:eastAsia="en-US"/>
              </w:rPr>
              <w:t xml:space="preserve">$18.91 </w:t>
            </w:r>
          </w:p>
        </w:tc>
      </w:tr>
      <w:tr w:rsidR="00537519" w:rsidRPr="00537519" w14:paraId="4F94E3F8" w14:textId="77777777" w:rsidTr="00374465">
        <w:trPr>
          <w:trHeight w:val="283"/>
        </w:trPr>
        <w:tc>
          <w:tcPr>
            <w:tcW w:w="3495" w:type="dxa"/>
            <w:tcBorders>
              <w:top w:val="nil"/>
              <w:left w:val="single" w:sz="4" w:space="0" w:color="auto"/>
              <w:bottom w:val="single" w:sz="4" w:space="0" w:color="auto"/>
              <w:right w:val="single" w:sz="4" w:space="0" w:color="auto"/>
            </w:tcBorders>
            <w:shd w:val="clear" w:color="000000" w:fill="305496"/>
            <w:noWrap/>
            <w:vAlign w:val="bottom"/>
            <w:hideMark/>
          </w:tcPr>
          <w:p w14:paraId="0A5B092A" w14:textId="77777777" w:rsidR="00537519" w:rsidRPr="00537519" w:rsidRDefault="00537519" w:rsidP="00537519">
            <w:pPr>
              <w:spacing w:after="0" w:line="240" w:lineRule="auto"/>
              <w:rPr>
                <w:rFonts w:ascii="Calibri" w:eastAsia="Times New Roman" w:hAnsi="Calibri" w:cs="Calibri"/>
                <w:b/>
                <w:bCs/>
                <w:color w:val="FFFFFF"/>
                <w:sz w:val="22"/>
                <w:szCs w:val="22"/>
                <w:lang w:eastAsia="en-US"/>
              </w:rPr>
            </w:pPr>
            <w:r w:rsidRPr="00537519">
              <w:rPr>
                <w:rFonts w:ascii="Calibri" w:eastAsia="Times New Roman" w:hAnsi="Calibri" w:cs="Calibri"/>
                <w:b/>
                <w:bCs/>
                <w:color w:val="FFFFFF"/>
                <w:sz w:val="22"/>
                <w:szCs w:val="22"/>
                <w:lang w:eastAsia="en-US"/>
              </w:rPr>
              <w:t>Annualized Cost savings</w:t>
            </w:r>
          </w:p>
        </w:tc>
        <w:tc>
          <w:tcPr>
            <w:tcW w:w="1569" w:type="dxa"/>
            <w:tcBorders>
              <w:top w:val="nil"/>
              <w:left w:val="nil"/>
              <w:bottom w:val="single" w:sz="4" w:space="0" w:color="auto"/>
              <w:right w:val="single" w:sz="4" w:space="0" w:color="auto"/>
            </w:tcBorders>
            <w:shd w:val="clear" w:color="auto" w:fill="CEE4B1" w:themeFill="accent2" w:themeFillTint="66"/>
            <w:noWrap/>
            <w:vAlign w:val="bottom"/>
            <w:hideMark/>
          </w:tcPr>
          <w:p w14:paraId="617B3B0A" w14:textId="77777777" w:rsidR="00537519" w:rsidRPr="00537519" w:rsidRDefault="00537519" w:rsidP="00537519">
            <w:pPr>
              <w:spacing w:after="0" w:line="240" w:lineRule="auto"/>
              <w:jc w:val="right"/>
              <w:rPr>
                <w:rFonts w:ascii="Calibri" w:eastAsia="Times New Roman" w:hAnsi="Calibri" w:cs="Calibri"/>
                <w:b/>
                <w:bCs/>
                <w:color w:val="000000"/>
                <w:sz w:val="22"/>
                <w:szCs w:val="22"/>
                <w:lang w:eastAsia="en-US"/>
              </w:rPr>
            </w:pPr>
            <w:r w:rsidRPr="00537519">
              <w:rPr>
                <w:rFonts w:ascii="Calibri" w:eastAsia="Times New Roman" w:hAnsi="Calibri" w:cs="Calibri"/>
                <w:b/>
                <w:bCs/>
                <w:color w:val="000000"/>
                <w:sz w:val="22"/>
                <w:szCs w:val="22"/>
                <w:lang w:eastAsia="en-US"/>
              </w:rPr>
              <w:t xml:space="preserve">$13,801.56 </w:t>
            </w:r>
          </w:p>
        </w:tc>
      </w:tr>
    </w:tbl>
    <w:p w14:paraId="1AE0CB11" w14:textId="23C4299F" w:rsidR="00537519" w:rsidRDefault="00374465" w:rsidP="00293F8C">
      <w:r>
        <w:t>Moreover, the labor spend reduction in problem solve that resulted from the implementation of our project resulted in a $600/week savings. Below are the</w:t>
      </w:r>
      <w:r w:rsidR="003F3CDA">
        <w:t xml:space="preserve"> weekly and</w:t>
      </w:r>
      <w:r>
        <w:t xml:space="preserve"> annualized figures.</w:t>
      </w:r>
    </w:p>
    <w:tbl>
      <w:tblPr>
        <w:tblW w:w="5064" w:type="dxa"/>
        <w:tblInd w:w="2401" w:type="dxa"/>
        <w:tblLook w:val="04A0" w:firstRow="1" w:lastRow="0" w:firstColumn="1" w:lastColumn="0" w:noHBand="0" w:noVBand="1"/>
      </w:tblPr>
      <w:tblGrid>
        <w:gridCol w:w="3495"/>
        <w:gridCol w:w="1569"/>
      </w:tblGrid>
      <w:tr w:rsidR="00374465" w:rsidRPr="00537519" w14:paraId="5EB04C21" w14:textId="77777777" w:rsidTr="009540B4">
        <w:trPr>
          <w:trHeight w:val="283"/>
        </w:trPr>
        <w:tc>
          <w:tcPr>
            <w:tcW w:w="3495"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bottom"/>
            <w:hideMark/>
          </w:tcPr>
          <w:p w14:paraId="4DF08892" w14:textId="149590A1" w:rsidR="00374465" w:rsidRPr="00537519" w:rsidRDefault="00374465" w:rsidP="009540B4">
            <w:pPr>
              <w:spacing w:after="0" w:line="240" w:lineRule="auto"/>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lastRenderedPageBreak/>
              <w:t>Avg. Weekly Cost, Pre-Imp</w:t>
            </w:r>
          </w:p>
        </w:tc>
        <w:tc>
          <w:tcPr>
            <w:tcW w:w="1569" w:type="dxa"/>
            <w:tcBorders>
              <w:top w:val="single" w:sz="4" w:space="0" w:color="auto"/>
              <w:left w:val="nil"/>
              <w:bottom w:val="single" w:sz="4" w:space="0" w:color="auto"/>
              <w:right w:val="single" w:sz="4" w:space="0" w:color="auto"/>
            </w:tcBorders>
            <w:shd w:val="clear" w:color="000000" w:fill="D9D9D9"/>
            <w:noWrap/>
            <w:vAlign w:val="bottom"/>
            <w:hideMark/>
          </w:tcPr>
          <w:p w14:paraId="1FB4305E" w14:textId="38FFB62F" w:rsidR="00374465" w:rsidRPr="00537519" w:rsidRDefault="00374465" w:rsidP="009540B4">
            <w:pPr>
              <w:spacing w:after="0" w:line="240" w:lineRule="auto"/>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$3963.66</w:t>
            </w:r>
          </w:p>
        </w:tc>
      </w:tr>
      <w:tr w:rsidR="00374465" w:rsidRPr="00537519" w14:paraId="0A24BDD0" w14:textId="77777777" w:rsidTr="009540B4">
        <w:trPr>
          <w:trHeight w:val="283"/>
        </w:trPr>
        <w:tc>
          <w:tcPr>
            <w:tcW w:w="3495"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2C6580DB" w14:textId="1D5BFE08" w:rsidR="00374465" w:rsidRPr="00537519" w:rsidRDefault="00374465" w:rsidP="009540B4">
            <w:pPr>
              <w:spacing w:after="0" w:line="240" w:lineRule="auto"/>
              <w:rPr>
                <w:rFonts w:ascii="Calibri" w:eastAsia="Times New Roman" w:hAnsi="Calibri" w:cs="Calibri"/>
                <w:b/>
                <w:bCs/>
                <w:color w:val="000000"/>
                <w:sz w:val="22"/>
                <w:szCs w:val="22"/>
                <w:lang w:eastAsia="en-US"/>
              </w:rPr>
            </w:pPr>
            <w:r>
              <w:rPr>
                <w:rFonts w:ascii="Calibri" w:eastAsia="Times New Roman" w:hAnsi="Calibri" w:cs="Calibri"/>
                <w:b/>
                <w:bCs/>
                <w:color w:val="000000"/>
                <w:sz w:val="22"/>
                <w:szCs w:val="22"/>
                <w:lang w:eastAsia="en-US"/>
              </w:rPr>
              <w:t>Avg. Weekly Cost, Post-Imp</w:t>
            </w:r>
          </w:p>
        </w:tc>
        <w:tc>
          <w:tcPr>
            <w:tcW w:w="1569" w:type="dxa"/>
            <w:tcBorders>
              <w:top w:val="nil"/>
              <w:left w:val="nil"/>
              <w:bottom w:val="single" w:sz="4" w:space="0" w:color="auto"/>
              <w:right w:val="single" w:sz="4" w:space="0" w:color="auto"/>
            </w:tcBorders>
            <w:shd w:val="clear" w:color="000000" w:fill="D9D9D9"/>
            <w:noWrap/>
            <w:vAlign w:val="bottom"/>
            <w:hideMark/>
          </w:tcPr>
          <w:p w14:paraId="4D0D167E" w14:textId="63C0D646" w:rsidR="00374465" w:rsidRPr="00537519" w:rsidRDefault="00374465" w:rsidP="009540B4">
            <w:pPr>
              <w:spacing w:after="0" w:line="240" w:lineRule="auto"/>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$3360.47</w:t>
            </w:r>
          </w:p>
        </w:tc>
      </w:tr>
      <w:tr w:rsidR="00374465" w:rsidRPr="00537519" w14:paraId="4B000F05" w14:textId="77777777" w:rsidTr="00C437D8">
        <w:trPr>
          <w:trHeight w:val="283"/>
        </w:trPr>
        <w:tc>
          <w:tcPr>
            <w:tcW w:w="3495" w:type="dxa"/>
            <w:tcBorders>
              <w:top w:val="nil"/>
              <w:left w:val="single" w:sz="4" w:space="0" w:color="auto"/>
              <w:bottom w:val="single" w:sz="4" w:space="0" w:color="auto"/>
              <w:right w:val="single" w:sz="4" w:space="0" w:color="auto"/>
            </w:tcBorders>
            <w:shd w:val="clear" w:color="auto" w:fill="1F4E79" w:themeFill="accent1" w:themeFillShade="80"/>
            <w:noWrap/>
            <w:vAlign w:val="bottom"/>
            <w:hideMark/>
          </w:tcPr>
          <w:p w14:paraId="3E928677" w14:textId="6E2BB319" w:rsidR="00374465" w:rsidRPr="00537519" w:rsidRDefault="00374465" w:rsidP="009540B4">
            <w:pPr>
              <w:spacing w:after="0" w:line="240" w:lineRule="auto"/>
              <w:rPr>
                <w:rFonts w:ascii="Calibri" w:eastAsia="Times New Roman" w:hAnsi="Calibri" w:cs="Calibri"/>
                <w:b/>
                <w:bCs/>
                <w:color w:val="000000"/>
                <w:sz w:val="22"/>
                <w:szCs w:val="22"/>
                <w:lang w:eastAsia="en-US"/>
              </w:rPr>
            </w:pPr>
            <w:r w:rsidRPr="00374465">
              <w:rPr>
                <w:rFonts w:ascii="Calibri" w:eastAsia="Times New Roman" w:hAnsi="Calibri" w:cs="Calibri"/>
                <w:b/>
                <w:bCs/>
                <w:color w:val="FFFFFF" w:themeColor="background1"/>
                <w:sz w:val="22"/>
                <w:szCs w:val="22"/>
                <w:lang w:eastAsia="en-US"/>
              </w:rPr>
              <w:t>Annualized Cost Savings, Labor</w:t>
            </w:r>
          </w:p>
        </w:tc>
        <w:tc>
          <w:tcPr>
            <w:tcW w:w="1569" w:type="dxa"/>
            <w:tcBorders>
              <w:top w:val="nil"/>
              <w:left w:val="nil"/>
              <w:bottom w:val="single" w:sz="4" w:space="0" w:color="auto"/>
              <w:right w:val="single" w:sz="4" w:space="0" w:color="auto"/>
            </w:tcBorders>
            <w:shd w:val="clear" w:color="auto" w:fill="CEE4B1" w:themeFill="accent2" w:themeFillTint="66"/>
            <w:noWrap/>
            <w:vAlign w:val="bottom"/>
            <w:hideMark/>
          </w:tcPr>
          <w:p w14:paraId="163D5C06" w14:textId="32D370D3" w:rsidR="00374465" w:rsidRPr="00C437D8" w:rsidRDefault="00374465" w:rsidP="009540B4">
            <w:pPr>
              <w:spacing w:after="0" w:line="240" w:lineRule="auto"/>
              <w:jc w:val="right"/>
              <w:rPr>
                <w:rFonts w:ascii="Calibri" w:eastAsia="Times New Roman" w:hAnsi="Calibri" w:cs="Calibri"/>
                <w:b/>
                <w:color w:val="000000"/>
                <w:sz w:val="22"/>
                <w:szCs w:val="22"/>
                <w:lang w:eastAsia="en-US"/>
              </w:rPr>
            </w:pPr>
            <w:r w:rsidRPr="00C437D8">
              <w:rPr>
                <w:rFonts w:ascii="Calibri" w:eastAsia="Times New Roman" w:hAnsi="Calibri" w:cs="Calibri"/>
                <w:b/>
                <w:color w:val="000000"/>
                <w:sz w:val="22"/>
                <w:szCs w:val="22"/>
                <w:lang w:eastAsia="en-US"/>
              </w:rPr>
              <w:t>$31,365.62</w:t>
            </w:r>
          </w:p>
        </w:tc>
      </w:tr>
    </w:tbl>
    <w:p w14:paraId="187017A8" w14:textId="77777777" w:rsidR="00374465" w:rsidRPr="00537519" w:rsidRDefault="00374465" w:rsidP="00537519"/>
    <w:p w14:paraId="7933122E" w14:textId="0638EB81" w:rsidR="009E3924" w:rsidRPr="00E037AD" w:rsidRDefault="00B363E6" w:rsidP="00995535">
      <w:pPr>
        <w:pStyle w:val="Heading2"/>
        <w:numPr>
          <w:ilvl w:val="0"/>
          <w:numId w:val="32"/>
        </w:numPr>
        <w:spacing w:before="0"/>
        <w:jc w:val="both"/>
        <w:rPr>
          <w:rFonts w:ascii="Amazon Ember" w:hAnsi="Amazon Ember" w:cs="Amazon Ember"/>
          <w:sz w:val="18"/>
          <w:szCs w:val="18"/>
        </w:rPr>
      </w:pPr>
      <w:r w:rsidRPr="00537519">
        <w:rPr>
          <w:rFonts w:ascii="Amazon Ember" w:hAnsi="Amazon Ember" w:cs="Amazon Ember"/>
          <w:b w:val="0"/>
          <w:noProof/>
          <w:color w:val="404040" w:themeColor="text1" w:themeTint="BF"/>
          <w:sz w:val="18"/>
          <w:szCs w:val="18"/>
        </w:rPr>
        <w:drawing>
          <wp:anchor distT="0" distB="0" distL="114300" distR="114300" simplePos="0" relativeHeight="251669504" behindDoc="0" locked="0" layoutInCell="1" allowOverlap="1" wp14:anchorId="79BBC059" wp14:editId="32852DA3">
            <wp:simplePos x="0" y="0"/>
            <wp:positionH relativeFrom="margin">
              <wp:align>right</wp:align>
            </wp:positionH>
            <wp:positionV relativeFrom="paragraph">
              <wp:posOffset>12700</wp:posOffset>
            </wp:positionV>
            <wp:extent cx="2971165" cy="1990725"/>
            <wp:effectExtent l="0" t="0" r="63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fetyHaza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165" cy="1990725"/>
                    </a:xfrm>
                    <a:prstGeom prst="rect">
                      <a:avLst/>
                    </a:prstGeom>
                  </pic:spPr>
                </pic:pic>
              </a:graphicData>
            </a:graphic>
            <wp14:sizeRelH relativeFrom="margin">
              <wp14:pctWidth>0</wp14:pctWidth>
            </wp14:sizeRelH>
            <wp14:sizeRelV relativeFrom="margin">
              <wp14:pctHeight>0</wp14:pctHeight>
            </wp14:sizeRelV>
          </wp:anchor>
        </w:drawing>
      </w:r>
      <w:r w:rsidR="00C34D64" w:rsidRPr="00E037AD">
        <w:rPr>
          <w:rFonts w:ascii="Amazon Ember" w:hAnsi="Amazon Ember" w:cs="Amazon Ember"/>
          <w:sz w:val="18"/>
          <w:szCs w:val="18"/>
        </w:rPr>
        <w:t>SAFETY</w:t>
      </w:r>
    </w:p>
    <w:p w14:paraId="6C66AE40" w14:textId="4401702B" w:rsidR="00045CAF" w:rsidRDefault="00C34D64" w:rsidP="00995535">
      <w:pPr>
        <w:pStyle w:val="NoSpacing"/>
        <w:jc w:val="both"/>
        <w:rPr>
          <w:rFonts w:ascii="Amazon Ember" w:hAnsi="Amazon Ember" w:cs="Amazon Ember"/>
          <w:szCs w:val="18"/>
        </w:rPr>
      </w:pPr>
      <w:r w:rsidRPr="00E037AD">
        <w:rPr>
          <w:rFonts w:ascii="Amazon Ember" w:hAnsi="Amazon Ember" w:cs="Amazon Ember"/>
          <w:szCs w:val="18"/>
        </w:rPr>
        <w:t xml:space="preserve">This project </w:t>
      </w:r>
      <w:r w:rsidR="00045CAF">
        <w:rPr>
          <w:rFonts w:ascii="Amazon Ember" w:hAnsi="Amazon Ember" w:cs="Amazon Ember"/>
          <w:szCs w:val="18"/>
        </w:rPr>
        <w:t>emphasizes the improvement of safety in the PS department by eliminating the need to stack cartons on top of the table. The new system allows only one carton on the table at a time, preventing associates from stacking them on top of each other.</w:t>
      </w:r>
    </w:p>
    <w:p w14:paraId="40EA58C0" w14:textId="4EA835F9" w:rsidR="00045CAF" w:rsidRDefault="00045CAF" w:rsidP="00995535">
      <w:pPr>
        <w:pStyle w:val="NoSpacing"/>
        <w:jc w:val="both"/>
        <w:rPr>
          <w:rFonts w:ascii="Amazon Ember" w:hAnsi="Amazon Ember" w:cs="Amazon Ember"/>
          <w:szCs w:val="18"/>
        </w:rPr>
      </w:pPr>
    </w:p>
    <w:p w14:paraId="299C01C6" w14:textId="4F670071" w:rsidR="00045CAF" w:rsidRDefault="00045CAF" w:rsidP="00995535">
      <w:pPr>
        <w:pStyle w:val="NoSpacing"/>
        <w:jc w:val="both"/>
        <w:rPr>
          <w:rFonts w:ascii="Amazon Ember" w:hAnsi="Amazon Ember" w:cs="Amazon Ember"/>
          <w:szCs w:val="18"/>
        </w:rPr>
      </w:pPr>
      <w:r>
        <w:rPr>
          <w:rFonts w:ascii="Amazon Ember" w:hAnsi="Amazon Ember" w:cs="Amazon Ember"/>
          <w:szCs w:val="18"/>
        </w:rPr>
        <w:t xml:space="preserve">Moreover, the glove scanner allows the user to scan without bending their wrist, which aids in preventing musculoskeletal disorders </w:t>
      </w:r>
      <w:r w:rsidR="00622304">
        <w:rPr>
          <w:rFonts w:ascii="Amazon Ember" w:hAnsi="Amazon Ember" w:cs="Amazon Ember"/>
          <w:szCs w:val="18"/>
        </w:rPr>
        <w:t>which result from overuse</w:t>
      </w:r>
      <w:r>
        <w:rPr>
          <w:rFonts w:ascii="Amazon Ember" w:hAnsi="Amazon Ember" w:cs="Amazon Ember"/>
          <w:szCs w:val="18"/>
        </w:rPr>
        <w:t xml:space="preserve">. </w:t>
      </w:r>
      <w:r w:rsidR="00622304">
        <w:rPr>
          <w:rFonts w:ascii="Amazon Ember" w:hAnsi="Amazon Ember" w:cs="Amazon Ember"/>
          <w:szCs w:val="18"/>
        </w:rPr>
        <w:t>Finally, g</w:t>
      </w:r>
      <w:r>
        <w:rPr>
          <w:rFonts w:ascii="Amazon Ember" w:hAnsi="Amazon Ember" w:cs="Amazon Ember"/>
          <w:szCs w:val="18"/>
        </w:rPr>
        <w:t xml:space="preserve">love scanners eliminate the need to hold a scanner while simultaneously carrying a carton, which is </w:t>
      </w:r>
      <w:r w:rsidR="004E1B07">
        <w:rPr>
          <w:rFonts w:ascii="Amazon Ember" w:hAnsi="Amazon Ember" w:cs="Amazon Ember"/>
          <w:szCs w:val="18"/>
        </w:rPr>
        <w:t xml:space="preserve">also </w:t>
      </w:r>
      <w:r>
        <w:rPr>
          <w:rFonts w:ascii="Amazon Ember" w:hAnsi="Amazon Ember" w:cs="Amazon Ember"/>
          <w:szCs w:val="18"/>
        </w:rPr>
        <w:t xml:space="preserve">a safety hazard. Associates can easily carry a box with both hands </w:t>
      </w:r>
      <w:r w:rsidR="00622304">
        <w:rPr>
          <w:rFonts w:ascii="Amazon Ember" w:hAnsi="Amazon Ember" w:cs="Amazon Ember"/>
          <w:szCs w:val="18"/>
        </w:rPr>
        <w:t>while utilizing the ProGlove</w:t>
      </w:r>
      <w:r w:rsidR="0070754D">
        <w:rPr>
          <w:rFonts w:ascii="Amazon Ember" w:hAnsi="Amazon Ember" w:cs="Amazon Ember"/>
          <w:szCs w:val="18"/>
        </w:rPr>
        <w:t xml:space="preserve"> scanner</w:t>
      </w:r>
      <w:r w:rsidR="00622304">
        <w:rPr>
          <w:rFonts w:ascii="Amazon Ember" w:hAnsi="Amazon Ember" w:cs="Amazon Ember"/>
          <w:szCs w:val="18"/>
        </w:rPr>
        <w:t>.</w:t>
      </w:r>
    </w:p>
    <w:p w14:paraId="26CD5C86" w14:textId="482CD2FC" w:rsidR="008451A9" w:rsidRPr="00E037AD" w:rsidRDefault="008451A9" w:rsidP="00995535">
      <w:pPr>
        <w:pStyle w:val="NoSpacing"/>
        <w:jc w:val="both"/>
        <w:rPr>
          <w:rFonts w:ascii="Amazon Ember" w:hAnsi="Amazon Ember" w:cs="Amazon Ember"/>
          <w:szCs w:val="18"/>
        </w:rPr>
      </w:pPr>
    </w:p>
    <w:p w14:paraId="2B519449" w14:textId="7AA6F28C" w:rsidR="00C35D16" w:rsidRPr="00E037AD" w:rsidRDefault="00B363E6" w:rsidP="00995535">
      <w:pPr>
        <w:pStyle w:val="Heading2"/>
        <w:numPr>
          <w:ilvl w:val="0"/>
          <w:numId w:val="32"/>
        </w:numPr>
        <w:spacing w:before="0"/>
        <w:jc w:val="both"/>
        <w:rPr>
          <w:rFonts w:ascii="Amazon Ember" w:hAnsi="Amazon Ember" w:cs="Amazon Ember"/>
          <w:sz w:val="18"/>
          <w:szCs w:val="18"/>
        </w:rPr>
      </w:pPr>
      <w:r w:rsidRPr="00537519">
        <w:rPr>
          <w:b w:val="0"/>
          <w:noProof/>
          <w:szCs w:val="18"/>
        </w:rPr>
        <mc:AlternateContent>
          <mc:Choice Requires="wps">
            <w:drawing>
              <wp:anchor distT="0" distB="0" distL="114300" distR="114300" simplePos="0" relativeHeight="251672576" behindDoc="0" locked="0" layoutInCell="1" allowOverlap="1" wp14:anchorId="30AE8F6C" wp14:editId="54755BF9">
                <wp:simplePos x="0" y="0"/>
                <wp:positionH relativeFrom="column">
                  <wp:posOffset>3699510</wp:posOffset>
                </wp:positionH>
                <wp:positionV relativeFrom="paragraph">
                  <wp:posOffset>84455</wp:posOffset>
                </wp:positionV>
                <wp:extent cx="2654935" cy="123825"/>
                <wp:effectExtent l="0" t="0" r="0" b="9525"/>
                <wp:wrapSquare wrapText="bothSides"/>
                <wp:docPr id="1" name="Text Box 1"/>
                <wp:cNvGraphicFramePr/>
                <a:graphic xmlns:a="http://schemas.openxmlformats.org/drawingml/2006/main">
                  <a:graphicData uri="http://schemas.microsoft.com/office/word/2010/wordprocessingShape">
                    <wps:wsp>
                      <wps:cNvSpPr txBox="1"/>
                      <wps:spPr>
                        <a:xfrm>
                          <a:off x="0" y="0"/>
                          <a:ext cx="2654935" cy="123825"/>
                        </a:xfrm>
                        <a:prstGeom prst="rect">
                          <a:avLst/>
                        </a:prstGeom>
                        <a:solidFill>
                          <a:prstClr val="white"/>
                        </a:solidFill>
                        <a:ln>
                          <a:noFill/>
                        </a:ln>
                      </wps:spPr>
                      <wps:txbx>
                        <w:txbxContent>
                          <w:p w14:paraId="4C70F78C" w14:textId="4B6D11ED" w:rsidR="009540B4" w:rsidRPr="00322BAE" w:rsidRDefault="009540B4" w:rsidP="00BD7D01">
                            <w:pPr>
                              <w:pStyle w:val="Caption"/>
                              <w:rPr>
                                <w:rFonts w:ascii="Amazon Ember" w:hAnsi="Amazon Ember" w:cs="Amazon Ember"/>
                                <w:b/>
                                <w:bCs/>
                                <w:noProof/>
                                <w:color w:val="5B9BD5" w:themeColor="accent1"/>
                                <w:sz w:val="24"/>
                              </w:rPr>
                            </w:pPr>
                            <w:r>
                              <w:t xml:space="preserve">Figure </w:t>
                            </w:r>
                            <w:fldSimple w:instr=" SEQ Figure \* ARABIC ">
                              <w:r>
                                <w:rPr>
                                  <w:noProof/>
                                </w:rPr>
                                <w:t>4</w:t>
                              </w:r>
                            </w:fldSimple>
                            <w:r>
                              <w:t>: Safety Hazard from Previous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E8F6C" id="Text Box 1" o:spid="_x0000_s1029" type="#_x0000_t202" style="position:absolute;left:0;text-align:left;margin-left:291.3pt;margin-top:6.65pt;width:209.05pt;height:9.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" stroked="f">
                <v:textbox inset="0,0,0,0">
                  <w:txbxContent>
                    <w:p w14:paraId="4C70F78C" w14:textId="4B6D11ED" w:rsidR="009540B4" w:rsidRPr="00322BAE" w:rsidRDefault="009540B4" w:rsidP="00BD7D01">
                      <w:pPr>
                        <w:pStyle w:val="Caption"/>
                        <w:rPr>
                          <w:rFonts w:ascii="Amazon Ember" w:hAnsi="Amazon Ember" w:cs="Amazon Ember"/>
                          <w:b/>
                          <w:bCs/>
                          <w:noProof/>
                          <w:color w:val="5B9BD5" w:themeColor="accent1"/>
                          <w:sz w:val="24"/>
                        </w:rPr>
                      </w:pPr>
                      <w:r>
                        <w:t xml:space="preserve">Figure </w:t>
                      </w:r>
                      <w:fldSimple w:instr=" SEQ Figure \* ARABIC ">
                        <w:r>
                          <w:rPr>
                            <w:noProof/>
                          </w:rPr>
                          <w:t>4</w:t>
                        </w:r>
                      </w:fldSimple>
                      <w:r>
                        <w:t>: Safety Hazard from Previous Layout</w:t>
                      </w:r>
                    </w:p>
                  </w:txbxContent>
                </v:textbox>
                <w10:wrap type="square"/>
              </v:shape>
            </w:pict>
          </mc:Fallback>
        </mc:AlternateContent>
      </w:r>
      <w:r w:rsidR="00F60172" w:rsidRPr="00E037AD">
        <w:rPr>
          <w:rFonts w:ascii="Amazon Ember" w:hAnsi="Amazon Ember" w:cs="Amazon Ember"/>
          <w:sz w:val="18"/>
          <w:szCs w:val="18"/>
        </w:rPr>
        <w:t xml:space="preserve">PROJECT </w:t>
      </w:r>
      <w:r w:rsidR="00C35D16" w:rsidRPr="00E037AD">
        <w:rPr>
          <w:rFonts w:ascii="Amazon Ember" w:hAnsi="Amazon Ember" w:cs="Amazon Ember"/>
          <w:sz w:val="18"/>
          <w:szCs w:val="18"/>
        </w:rPr>
        <w:t>RISKS</w:t>
      </w:r>
    </w:p>
    <w:p w14:paraId="2EBCD434" w14:textId="1109180F" w:rsidR="00622304" w:rsidRDefault="00B363E6" w:rsidP="00995535">
      <w:pPr>
        <w:pStyle w:val="NoSpacing"/>
        <w:jc w:val="both"/>
        <w:rPr>
          <w:rFonts w:ascii="Amazon Ember" w:hAnsi="Amazon Ember" w:cs="Amazon Ember"/>
          <w:szCs w:val="18"/>
        </w:rPr>
      </w:pPr>
      <w:r w:rsidRPr="00BD7D01">
        <w:rPr>
          <w:rFonts w:ascii="Amazon Ember" w:hAnsi="Amazon Ember" w:cs="Amazon Ember"/>
          <w:noProof/>
          <w:szCs w:val="18"/>
        </w:rPr>
        <w:drawing>
          <wp:anchor distT="0" distB="0" distL="114300" distR="114300" simplePos="0" relativeHeight="251670528" behindDoc="0" locked="0" layoutInCell="1" allowOverlap="1" wp14:anchorId="02E99AB5" wp14:editId="279AD348">
            <wp:simplePos x="0" y="0"/>
            <wp:positionH relativeFrom="margin">
              <wp:align>right</wp:align>
            </wp:positionH>
            <wp:positionV relativeFrom="paragraph">
              <wp:posOffset>8255</wp:posOffset>
            </wp:positionV>
            <wp:extent cx="2988310" cy="2302510"/>
            <wp:effectExtent l="0" t="0" r="2540" b="2540"/>
            <wp:wrapSquare wrapText="bothSides"/>
            <wp:docPr id="9" name="Picture 8">
              <a:extLst xmlns:a="http://schemas.openxmlformats.org/drawingml/2006/main">
                <a:ext uri="{FF2B5EF4-FFF2-40B4-BE49-F238E27FC236}">
                  <a16:creationId xmlns:a16="http://schemas.microsoft.com/office/drawing/2014/main" id="{DEB17DF4-352F-4534-9EC2-C1CE3979A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EB17DF4-352F-4534-9EC2-C1CE3979A04F}"/>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8310" cy="2302510"/>
                    </a:xfrm>
                    <a:prstGeom prst="rect">
                      <a:avLst/>
                    </a:prstGeom>
                  </pic:spPr>
                </pic:pic>
              </a:graphicData>
            </a:graphic>
            <wp14:sizeRelH relativeFrom="margin">
              <wp14:pctWidth>0</wp14:pctWidth>
            </wp14:sizeRelH>
            <wp14:sizeRelV relativeFrom="margin">
              <wp14:pctHeight>0</wp14:pctHeight>
            </wp14:sizeRelV>
          </wp:anchor>
        </w:drawing>
      </w:r>
      <w:r w:rsidR="00622304">
        <w:rPr>
          <w:rFonts w:ascii="Amazon Ember" w:hAnsi="Amazon Ember" w:cs="Amazon Ember"/>
          <w:szCs w:val="18"/>
        </w:rPr>
        <w:t xml:space="preserve">Risks to this project include the loss of ProGloves due to the fact that they are small and easy to accidentally take home or leave unattended. Associates may also forget to remove the battery and place it on a charger before leaving, which could prevent the next shift from </w:t>
      </w:r>
      <w:r w:rsidR="00A214C6">
        <w:rPr>
          <w:rFonts w:ascii="Amazon Ember" w:hAnsi="Amazon Ember" w:cs="Amazon Ember"/>
          <w:szCs w:val="18"/>
        </w:rPr>
        <w:t>having a fully charged glove scanner</w:t>
      </w:r>
      <w:r w:rsidR="001D6219">
        <w:rPr>
          <w:rFonts w:ascii="Amazon Ember" w:hAnsi="Amazon Ember" w:cs="Amazon Ember"/>
          <w:szCs w:val="18"/>
        </w:rPr>
        <w:t>.</w:t>
      </w:r>
    </w:p>
    <w:p w14:paraId="50BBDC63" w14:textId="7D84AA78" w:rsidR="00BD7D01" w:rsidRDefault="00BD7D01" w:rsidP="00995535">
      <w:pPr>
        <w:pStyle w:val="NoSpacing"/>
        <w:jc w:val="both"/>
        <w:rPr>
          <w:rFonts w:ascii="Amazon Ember" w:hAnsi="Amazon Ember" w:cs="Amazon Ember"/>
          <w:szCs w:val="18"/>
        </w:rPr>
      </w:pPr>
    </w:p>
    <w:p w14:paraId="619C77D6" w14:textId="615A23A3" w:rsidR="00C0197F" w:rsidRDefault="00BD7D01" w:rsidP="00995535">
      <w:pPr>
        <w:pStyle w:val="NoSpacing"/>
        <w:jc w:val="both"/>
        <w:rPr>
          <w:rFonts w:ascii="Amazon Ember" w:hAnsi="Amazon Ember" w:cs="Amazon Ember"/>
          <w:szCs w:val="18"/>
        </w:rPr>
      </w:pPr>
      <w:r>
        <w:rPr>
          <w:rFonts w:ascii="Amazon Ember" w:hAnsi="Amazon Ember" w:cs="Amazon Ember"/>
          <w:szCs w:val="18"/>
        </w:rPr>
        <w:t>The greatest threat that the new process poses is if the process assistant or area manager does not increase the problem solve headcount to two when cages begin to fill faster than they can be processed. This can be prevented by making sure that if a sorted cage from the Carton PrEditor side fills before the problem solver can finish processing their cage, an extra person should be moved in to help.</w:t>
      </w:r>
    </w:p>
    <w:p w14:paraId="5A1607A5" w14:textId="128B1308" w:rsidR="005B2FB1" w:rsidRDefault="005B2FB1" w:rsidP="00995535">
      <w:pPr>
        <w:pStyle w:val="NoSpacing"/>
        <w:jc w:val="both"/>
        <w:rPr>
          <w:rFonts w:ascii="Amazon Ember" w:hAnsi="Amazon Ember" w:cs="Amazon Ember"/>
          <w:szCs w:val="18"/>
        </w:rPr>
      </w:pPr>
    </w:p>
    <w:p w14:paraId="7C65E1D6" w14:textId="2486FB5A" w:rsidR="005B2FB1" w:rsidRDefault="005B2FB1" w:rsidP="00995535">
      <w:pPr>
        <w:pStyle w:val="NoSpacing"/>
        <w:jc w:val="both"/>
        <w:rPr>
          <w:rFonts w:ascii="Amazon Ember" w:hAnsi="Amazon Ember" w:cs="Amazon Ember"/>
          <w:szCs w:val="18"/>
        </w:rPr>
      </w:pPr>
    </w:p>
    <w:p w14:paraId="696584DC" w14:textId="11484DA0" w:rsidR="005B2FB1" w:rsidRDefault="005B2FB1" w:rsidP="00995535">
      <w:pPr>
        <w:pStyle w:val="NoSpacing"/>
        <w:jc w:val="both"/>
        <w:rPr>
          <w:rFonts w:ascii="Amazon Ember" w:hAnsi="Amazon Ember" w:cs="Amazon Ember"/>
          <w:szCs w:val="18"/>
        </w:rPr>
      </w:pPr>
    </w:p>
    <w:p w14:paraId="1DD6B6DD" w14:textId="0F553B26" w:rsidR="005B2FB1" w:rsidRDefault="005B2FB1" w:rsidP="00995535">
      <w:pPr>
        <w:pStyle w:val="NoSpacing"/>
        <w:jc w:val="both"/>
        <w:rPr>
          <w:rFonts w:ascii="Amazon Ember" w:hAnsi="Amazon Ember" w:cs="Amazon Ember"/>
          <w:szCs w:val="18"/>
        </w:rPr>
      </w:pPr>
    </w:p>
    <w:p w14:paraId="53CAEAFC" w14:textId="25730379" w:rsidR="005B2FB1" w:rsidRDefault="005B2FB1" w:rsidP="00995535">
      <w:pPr>
        <w:pStyle w:val="NoSpacing"/>
        <w:jc w:val="both"/>
        <w:rPr>
          <w:rFonts w:ascii="Amazon Ember" w:hAnsi="Amazon Ember" w:cs="Amazon Ember"/>
          <w:szCs w:val="18"/>
        </w:rPr>
      </w:pPr>
      <w:r>
        <w:rPr>
          <w:noProof/>
        </w:rPr>
        <mc:AlternateContent>
          <mc:Choice Requires="wps">
            <w:drawing>
              <wp:anchor distT="0" distB="0" distL="114300" distR="114300" simplePos="0" relativeHeight="251674624" behindDoc="0" locked="0" layoutInCell="1" allowOverlap="1" wp14:anchorId="702AB643" wp14:editId="2D35C933">
                <wp:simplePos x="0" y="0"/>
                <wp:positionH relativeFrom="column">
                  <wp:posOffset>3793352</wp:posOffset>
                </wp:positionH>
                <wp:positionV relativeFrom="paragraph">
                  <wp:posOffset>27912</wp:posOffset>
                </wp:positionV>
                <wp:extent cx="26454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7F611D17" w14:textId="440C5855" w:rsidR="009540B4" w:rsidRPr="004940B6" w:rsidRDefault="009540B4" w:rsidP="00BD7D01">
                            <w:pPr>
                              <w:pStyle w:val="Caption"/>
                              <w:rPr>
                                <w:rFonts w:ascii="Amazon Ember" w:hAnsi="Amazon Ember" w:cs="Amazon Ember"/>
                                <w:color w:val="404040" w:themeColor="text1" w:themeTint="BF"/>
                              </w:rPr>
                            </w:pPr>
                            <w:r>
                              <w:t xml:space="preserve">Figure </w:t>
                            </w:r>
                            <w:fldSimple w:instr=" SEQ Figure \* ARABIC ">
                              <w:r>
                                <w:rPr>
                                  <w:noProof/>
                                </w:rPr>
                                <w:t>5</w:t>
                              </w:r>
                            </w:fldSimple>
                            <w:r>
                              <w:t>: Risk of Staffing One Associate During High Kick-Out Volume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AB643" id="Text Box 10" o:spid="_x0000_s1030" type="#_x0000_t202" style="position:absolute;left:0;text-align:left;margin-left:298.7pt;margin-top:2.2pt;width:208.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fTvGQIAAD8EAAAOAAAAZHJzL2Uyb0RvYy54bWysU1GP2jAMfp+0/xDlfRQYh6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" stroked="f">
                <v:textbox style="mso-fit-shape-to-text:t" inset="0,0,0,0">
                  <w:txbxContent>
                    <w:p w14:paraId="7F611D17" w14:textId="440C5855" w:rsidR="009540B4" w:rsidRPr="004940B6" w:rsidRDefault="009540B4" w:rsidP="00BD7D01">
                      <w:pPr>
                        <w:pStyle w:val="Caption"/>
                        <w:rPr>
                          <w:rFonts w:ascii="Amazon Ember" w:hAnsi="Amazon Ember" w:cs="Amazon Ember"/>
                          <w:color w:val="404040" w:themeColor="text1" w:themeTint="BF"/>
                        </w:rPr>
                      </w:pPr>
                      <w:r>
                        <w:t xml:space="preserve">Figure </w:t>
                      </w:r>
                      <w:fldSimple w:instr=" SEQ Figure \* ARABIC ">
                        <w:r>
                          <w:rPr>
                            <w:noProof/>
                          </w:rPr>
                          <w:t>5</w:t>
                        </w:r>
                      </w:fldSimple>
                      <w:r>
                        <w:t>: Risk of Staffing One Associate During High Kick-Out Volume</w:t>
                      </w:r>
                    </w:p>
                  </w:txbxContent>
                </v:textbox>
                <w10:wrap type="square"/>
              </v:shape>
            </w:pict>
          </mc:Fallback>
        </mc:AlternateContent>
      </w:r>
    </w:p>
    <w:p w14:paraId="46B42A37" w14:textId="77777777" w:rsidR="005B2FB1" w:rsidRDefault="005B2FB1" w:rsidP="00995535">
      <w:pPr>
        <w:pStyle w:val="NoSpacing"/>
        <w:jc w:val="both"/>
        <w:rPr>
          <w:rFonts w:ascii="Amazon Ember" w:hAnsi="Amazon Ember" w:cs="Amazon Ember"/>
          <w:szCs w:val="18"/>
        </w:rPr>
      </w:pPr>
    </w:p>
    <w:p w14:paraId="2843BB70" w14:textId="5999C903" w:rsidR="005B2FB1" w:rsidRDefault="005B2FB1" w:rsidP="00995535">
      <w:pPr>
        <w:pStyle w:val="NoSpacing"/>
        <w:jc w:val="both"/>
        <w:rPr>
          <w:rFonts w:ascii="Amazon Ember" w:hAnsi="Amazon Ember" w:cs="Amazon Ember"/>
          <w:szCs w:val="18"/>
        </w:rPr>
      </w:pPr>
    </w:p>
    <w:p w14:paraId="685187B5" w14:textId="77777777" w:rsidR="005B2FB1" w:rsidRDefault="005B2FB1" w:rsidP="00995535">
      <w:pPr>
        <w:pStyle w:val="NoSpacing"/>
        <w:jc w:val="both"/>
        <w:rPr>
          <w:rFonts w:ascii="Amazon Ember" w:hAnsi="Amazon Ember" w:cs="Amazon Ember"/>
          <w:szCs w:val="18"/>
        </w:rPr>
      </w:pPr>
    </w:p>
    <w:p w14:paraId="5E82CCD8" w14:textId="7747161C" w:rsidR="005B2FB1" w:rsidRDefault="005B2FB1" w:rsidP="00995535">
      <w:pPr>
        <w:pStyle w:val="NoSpacing"/>
        <w:jc w:val="both"/>
        <w:rPr>
          <w:rFonts w:ascii="Amazon Ember" w:hAnsi="Amazon Ember" w:cs="Amazon Ember"/>
          <w:szCs w:val="18"/>
        </w:rPr>
      </w:pPr>
    </w:p>
    <w:p w14:paraId="4B1A6FAF" w14:textId="77777777" w:rsidR="005B2FB1" w:rsidRDefault="005B2FB1" w:rsidP="00995535">
      <w:pPr>
        <w:pStyle w:val="NoSpacing"/>
        <w:jc w:val="both"/>
        <w:rPr>
          <w:rFonts w:ascii="Amazon Ember" w:hAnsi="Amazon Ember" w:cs="Amazon Ember"/>
          <w:szCs w:val="18"/>
        </w:rPr>
      </w:pPr>
    </w:p>
    <w:p w14:paraId="60279A38" w14:textId="369F5A84" w:rsidR="005B2FB1" w:rsidRDefault="005B2FB1" w:rsidP="00995535">
      <w:pPr>
        <w:pStyle w:val="NoSpacing"/>
        <w:jc w:val="both"/>
        <w:rPr>
          <w:rFonts w:ascii="Amazon Ember" w:hAnsi="Amazon Ember" w:cs="Amazon Ember"/>
          <w:szCs w:val="18"/>
        </w:rPr>
      </w:pPr>
    </w:p>
    <w:p w14:paraId="5368B986" w14:textId="77777777" w:rsidR="005B2FB1" w:rsidRDefault="005B2FB1" w:rsidP="00995535">
      <w:pPr>
        <w:pStyle w:val="NoSpacing"/>
        <w:jc w:val="both"/>
        <w:rPr>
          <w:rFonts w:ascii="Amazon Ember" w:hAnsi="Amazon Ember" w:cs="Amazon Ember"/>
          <w:szCs w:val="18"/>
        </w:rPr>
      </w:pPr>
    </w:p>
    <w:p w14:paraId="4994052A" w14:textId="7C669D95" w:rsidR="005B2FB1" w:rsidRDefault="005B2FB1" w:rsidP="00995535">
      <w:pPr>
        <w:pStyle w:val="NoSpacing"/>
        <w:jc w:val="both"/>
        <w:rPr>
          <w:rFonts w:ascii="Amazon Ember" w:hAnsi="Amazon Ember" w:cs="Amazon Ember"/>
          <w:szCs w:val="18"/>
        </w:rPr>
      </w:pPr>
    </w:p>
    <w:p w14:paraId="04271887" w14:textId="38CF855C" w:rsidR="005B2FB1" w:rsidRDefault="005B2FB1" w:rsidP="00995535">
      <w:pPr>
        <w:pStyle w:val="NoSpacing"/>
        <w:jc w:val="both"/>
        <w:rPr>
          <w:rFonts w:ascii="Amazon Ember" w:hAnsi="Amazon Ember" w:cs="Amazon Ember"/>
          <w:szCs w:val="18"/>
        </w:rPr>
      </w:pPr>
    </w:p>
    <w:p w14:paraId="4F6E7A83" w14:textId="77777777" w:rsidR="005B2FB1" w:rsidRDefault="005B2FB1" w:rsidP="00995535">
      <w:pPr>
        <w:pStyle w:val="NoSpacing"/>
        <w:jc w:val="both"/>
        <w:rPr>
          <w:rFonts w:ascii="Amazon Ember" w:hAnsi="Amazon Ember" w:cs="Amazon Ember"/>
          <w:szCs w:val="18"/>
        </w:rPr>
      </w:pPr>
    </w:p>
    <w:p w14:paraId="5D31E65E" w14:textId="77777777" w:rsidR="005B2FB1" w:rsidRDefault="005B2FB1" w:rsidP="00995535">
      <w:pPr>
        <w:pStyle w:val="NoSpacing"/>
        <w:jc w:val="both"/>
        <w:rPr>
          <w:rFonts w:ascii="Amazon Ember" w:hAnsi="Amazon Ember" w:cs="Amazon Ember"/>
          <w:szCs w:val="18"/>
        </w:rPr>
      </w:pPr>
    </w:p>
    <w:p w14:paraId="1A12890E" w14:textId="637D52AB" w:rsidR="005B2FB1" w:rsidRDefault="005B2FB1" w:rsidP="00995535">
      <w:pPr>
        <w:pStyle w:val="NoSpacing"/>
        <w:jc w:val="both"/>
        <w:rPr>
          <w:rFonts w:ascii="Amazon Ember" w:hAnsi="Amazon Ember" w:cs="Amazon Ember"/>
          <w:szCs w:val="18"/>
        </w:rPr>
      </w:pPr>
    </w:p>
    <w:p w14:paraId="59D95963" w14:textId="290037EC" w:rsidR="00165182" w:rsidRDefault="00165182" w:rsidP="00995535">
      <w:pPr>
        <w:pStyle w:val="NoSpacing"/>
        <w:jc w:val="both"/>
        <w:rPr>
          <w:rFonts w:ascii="Amazon Ember" w:hAnsi="Amazon Ember" w:cs="Amazon Ember"/>
          <w:szCs w:val="18"/>
        </w:rPr>
      </w:pPr>
    </w:p>
    <w:p w14:paraId="086E1FEC" w14:textId="77777777" w:rsidR="00165182" w:rsidRDefault="00165182" w:rsidP="00995535">
      <w:pPr>
        <w:pStyle w:val="NoSpacing"/>
        <w:jc w:val="both"/>
        <w:rPr>
          <w:rFonts w:ascii="Amazon Ember" w:hAnsi="Amazon Ember" w:cs="Amazon Ember"/>
          <w:szCs w:val="18"/>
        </w:rPr>
      </w:pPr>
    </w:p>
    <w:p w14:paraId="0860F1CD" w14:textId="75B7C0F9" w:rsidR="005B2FB1" w:rsidRPr="00E037AD" w:rsidRDefault="005B2FB1" w:rsidP="00995535">
      <w:pPr>
        <w:pStyle w:val="NoSpacing"/>
        <w:jc w:val="both"/>
        <w:rPr>
          <w:rFonts w:ascii="Amazon Ember" w:hAnsi="Amazon Ember" w:cs="Amazon Ember"/>
          <w:szCs w:val="18"/>
        </w:rPr>
      </w:pPr>
    </w:p>
    <w:p w14:paraId="7CE39A1D" w14:textId="5086EE6A" w:rsidR="003F3CDA" w:rsidRPr="005B2FB1" w:rsidRDefault="00F60172" w:rsidP="009301B2">
      <w:pPr>
        <w:pStyle w:val="Heading2"/>
        <w:numPr>
          <w:ilvl w:val="0"/>
          <w:numId w:val="32"/>
        </w:numPr>
        <w:jc w:val="both"/>
        <w:rPr>
          <w:rFonts w:ascii="Amazon Ember" w:hAnsi="Amazon Ember" w:cs="Amazon Ember"/>
          <w:sz w:val="18"/>
          <w:szCs w:val="18"/>
        </w:rPr>
      </w:pPr>
      <w:r w:rsidRPr="00E037AD">
        <w:rPr>
          <w:rFonts w:ascii="Amazon Ember" w:hAnsi="Amazon Ember" w:cs="Amazon Ember"/>
          <w:sz w:val="18"/>
          <w:szCs w:val="18"/>
        </w:rPr>
        <w:t>APPENDIX</w:t>
      </w:r>
    </w:p>
    <w:p w14:paraId="60BEF4C2" w14:textId="4D597B7F" w:rsidR="009301B2" w:rsidRPr="003F3CDA" w:rsidRDefault="00A643DB" w:rsidP="009301B2">
      <w:pPr>
        <w:jc w:val="both"/>
        <w:rPr>
          <w:noProof/>
        </w:rPr>
      </w:pPr>
      <w:r>
        <w:rPr>
          <w:rFonts w:ascii="Amazon Ember" w:hAnsi="Amazon Ember" w:cs="Amazon Ember"/>
          <w:b/>
          <w:szCs w:val="18"/>
          <w:u w:val="single"/>
        </w:rPr>
        <w:t>Training Module</w:t>
      </w:r>
    </w:p>
    <w:p w14:paraId="6E007B6F" w14:textId="399F0D5D" w:rsidR="009301B2" w:rsidRPr="009301B2" w:rsidRDefault="009301B2" w:rsidP="009301B2">
      <w:pPr>
        <w:jc w:val="both"/>
        <w:rPr>
          <w:rFonts w:ascii="Amazon Ember" w:hAnsi="Amazon Ember" w:cs="Amazon Ember"/>
          <w:szCs w:val="18"/>
        </w:rPr>
      </w:pPr>
      <w:r>
        <w:rPr>
          <w:rFonts w:ascii="Amazon Ember" w:hAnsi="Amazon Ember" w:cs="Amazon Ember"/>
          <w:noProof/>
          <w:szCs w:val="18"/>
        </w:rPr>
        <w:lastRenderedPageBreak/>
        <w:drawing>
          <wp:inline distT="0" distB="0" distL="0" distR="0" wp14:anchorId="1F7D1794" wp14:editId="703B6F03">
            <wp:extent cx="5781624" cy="74821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81624" cy="7482102"/>
                    </a:xfrm>
                    <a:prstGeom prst="rect">
                      <a:avLst/>
                    </a:prstGeom>
                    <a:noFill/>
                    <a:ln>
                      <a:noFill/>
                    </a:ln>
                  </pic:spPr>
                </pic:pic>
              </a:graphicData>
            </a:graphic>
          </wp:inline>
        </w:drawing>
      </w:r>
    </w:p>
    <w:p w14:paraId="5908171E" w14:textId="07A9DB06" w:rsidR="00F60172" w:rsidRPr="009301B2" w:rsidRDefault="009301B2" w:rsidP="009301B2">
      <w:pPr>
        <w:pStyle w:val="NoSpacing"/>
        <w:jc w:val="both"/>
        <w:rPr>
          <w:rFonts w:ascii="Amazon Ember" w:hAnsi="Amazon Ember" w:cs="Amazon Ember"/>
          <w:b/>
          <w:szCs w:val="18"/>
          <w:u w:val="single"/>
        </w:rPr>
      </w:pPr>
      <w:r>
        <w:rPr>
          <w:rFonts w:ascii="Calibri" w:hAnsi="Calibri" w:cs="Calibri"/>
          <w:noProof/>
          <w:sz w:val="20"/>
        </w:rPr>
        <w:lastRenderedPageBreak/>
        <w:drawing>
          <wp:inline distT="0" distB="0" distL="0" distR="0" wp14:anchorId="75F48DF3" wp14:editId="4AE70818">
            <wp:extent cx="6667499" cy="86285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667499" cy="8628529"/>
                    </a:xfrm>
                    <a:prstGeom prst="rect">
                      <a:avLst/>
                    </a:prstGeom>
                    <a:noFill/>
                    <a:ln>
                      <a:noFill/>
                    </a:ln>
                  </pic:spPr>
                </pic:pic>
              </a:graphicData>
            </a:graphic>
          </wp:inline>
        </w:drawing>
      </w:r>
      <w:r>
        <w:rPr>
          <w:rFonts w:ascii="Calibri" w:hAnsi="Calibri" w:cs="Calibri"/>
          <w:noProof/>
          <w:sz w:val="20"/>
        </w:rPr>
        <w:lastRenderedPageBreak/>
        <w:drawing>
          <wp:inline distT="0" distB="0" distL="0" distR="0" wp14:anchorId="0E650879" wp14:editId="49F3933D">
            <wp:extent cx="6667500" cy="86285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667500" cy="8628529"/>
                    </a:xfrm>
                    <a:prstGeom prst="rect">
                      <a:avLst/>
                    </a:prstGeom>
                    <a:noFill/>
                    <a:ln>
                      <a:noFill/>
                    </a:ln>
                  </pic:spPr>
                </pic:pic>
              </a:graphicData>
            </a:graphic>
          </wp:inline>
        </w:drawing>
      </w:r>
    </w:p>
    <w:sectPr w:rsidR="00F60172" w:rsidRPr="009301B2" w:rsidSect="00064850">
      <w:headerReference w:type="default" r:id="rId19"/>
      <w:footerReference w:type="default" r:id="rId20"/>
      <w:pgSz w:w="12240" w:h="15840" w:code="1"/>
      <w:pgMar w:top="720" w:right="864" w:bottom="720" w:left="864" w:header="720" w:footer="864"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789173" w14:textId="77777777" w:rsidR="00505358" w:rsidRDefault="00505358">
      <w:pPr>
        <w:spacing w:after="0" w:line="240" w:lineRule="auto"/>
      </w:pPr>
      <w:r>
        <w:separator/>
      </w:r>
    </w:p>
  </w:endnote>
  <w:endnote w:type="continuationSeparator" w:id="0">
    <w:p w14:paraId="6414F700" w14:textId="77777777" w:rsidR="00505358" w:rsidRDefault="00505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Black">
    <w:panose1 w:val="020B0A04020102020204"/>
    <w:charset w:val="00"/>
    <w:family w:val="swiss"/>
    <w:pitch w:val="variable"/>
    <w:sig w:usb0="A00002AF" w:usb1="400078FB" w:usb2="00000000" w:usb3="00000000" w:csb0="0000009F" w:csb1="00000000"/>
  </w:font>
  <w:font w:name="YouYuan">
    <w:altName w:val="幼圆"/>
    <w:panose1 w:val="020B0604020202020204"/>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mazon Ember">
    <w:altName w:val="Calibri"/>
    <w:panose1 w:val="020B0604020202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EDFE6" w14:textId="25D706B9" w:rsidR="009540B4" w:rsidRPr="00A94BB2" w:rsidRDefault="009540B4" w:rsidP="00A94BB2">
    <w:pPr>
      <w:pStyle w:val="Footer"/>
      <w:jc w:val="left"/>
      <w:rPr>
        <w:rFonts w:ascii="Calibri" w:hAnsi="Calibri" w:cs="Calibri"/>
        <w:color w:val="auto"/>
      </w:rPr>
    </w:pPr>
    <w:r w:rsidRPr="00A94BB2">
      <w:rPr>
        <w:color w:val="auto"/>
        <w:lang w:eastAsia="en-US"/>
      </w:rPr>
      <mc:AlternateContent>
        <mc:Choice Requires="wps">
          <w:drawing>
            <wp:anchor distT="0" distB="0" distL="114300" distR="114300" simplePos="0" relativeHeight="251659264" behindDoc="0" locked="0" layoutInCell="1" allowOverlap="1" wp14:anchorId="3CEC2BC0" wp14:editId="4A9B6503">
              <wp:simplePos x="0" y="0"/>
              <wp:positionH relativeFrom="leftMargin">
                <wp:posOffset>6915298</wp:posOffset>
              </wp:positionH>
              <wp:positionV relativeFrom="bottomMargin">
                <wp:posOffset>29688</wp:posOffset>
              </wp:positionV>
              <wp:extent cx="339090" cy="182880"/>
              <wp:effectExtent l="0" t="0" r="3810" b="11430"/>
              <wp:wrapNone/>
              <wp:docPr id="22" name="Text Box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650A6" w14:textId="41FE01A7" w:rsidR="009540B4" w:rsidRPr="002E271A" w:rsidRDefault="009540B4">
                          <w:pPr>
                            <w:pStyle w:val="Footer"/>
                            <w:rPr>
                              <w:rFonts w:asciiTheme="minorHAnsi" w:hAnsiTheme="minorHAnsi" w:cstheme="minorHAnsi"/>
                            </w:rPr>
                          </w:pPr>
                          <w:r w:rsidRPr="002E271A">
                            <w:rPr>
                              <w:rFonts w:asciiTheme="minorHAnsi" w:hAnsiTheme="minorHAnsi" w:cstheme="minorHAnsi"/>
                            </w:rPr>
                            <w:fldChar w:fldCharType="begin"/>
                          </w:r>
                          <w:r w:rsidRPr="002E271A">
                            <w:rPr>
                              <w:rFonts w:asciiTheme="minorHAnsi" w:hAnsiTheme="minorHAnsi" w:cstheme="minorHAnsi"/>
                            </w:rPr>
                            <w:instrText xml:space="preserve"> PAGE   \* MERGEFORMAT </w:instrText>
                          </w:r>
                          <w:r w:rsidRPr="002E271A">
                            <w:rPr>
                              <w:rFonts w:asciiTheme="minorHAnsi" w:hAnsiTheme="minorHAnsi" w:cstheme="minorHAnsi"/>
                            </w:rPr>
                            <w:fldChar w:fldCharType="separate"/>
                          </w:r>
                          <w:r>
                            <w:rPr>
                              <w:rFonts w:asciiTheme="minorHAnsi" w:hAnsiTheme="minorHAnsi" w:cstheme="minorHAnsi"/>
                            </w:rPr>
                            <w:t>1</w:t>
                          </w:r>
                          <w:r w:rsidRPr="002E271A">
                            <w:rPr>
                              <w:rFonts w:asciiTheme="minorHAnsi" w:hAnsiTheme="minorHAnsi" w:cstheme="minorHAnsi"/>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CEC2BC0" id="_x0000_t202" coordsize="21600,21600" o:spt="202" path="m,l,21600r21600,l21600,xe">
              <v:stroke joinstyle="miter"/>
              <v:path gradientshapeok="t" o:connecttype="rect"/>
            </v:shapetype>
            <v:shape id="Text Box 22" o:spid="_x0000_s1031" type="#_x0000_t202" style="position:absolute;margin-left:544.5pt;margin-top:2.35pt;width:26.7pt;height:14.4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" filled="f" stroked="f" strokeweight=".5pt">
              <v:textbox style="mso-fit-shape-to-text:t" inset="0,0,0,0">
                <w:txbxContent>
                  <w:p w14:paraId="54C650A6" w14:textId="41FE01A7" w:rsidR="009540B4" w:rsidRPr="002E271A" w:rsidRDefault="009540B4">
                    <w:pPr>
                      <w:pStyle w:val="Footer"/>
                      <w:rPr>
                        <w:rFonts w:asciiTheme="minorHAnsi" w:hAnsiTheme="minorHAnsi" w:cstheme="minorHAnsi"/>
                      </w:rPr>
                    </w:pPr>
                    <w:r w:rsidRPr="002E271A">
                      <w:rPr>
                        <w:rFonts w:asciiTheme="minorHAnsi" w:hAnsiTheme="minorHAnsi" w:cstheme="minorHAnsi"/>
                      </w:rPr>
                      <w:fldChar w:fldCharType="begin"/>
                    </w:r>
                    <w:r w:rsidRPr="002E271A">
                      <w:rPr>
                        <w:rFonts w:asciiTheme="minorHAnsi" w:hAnsiTheme="minorHAnsi" w:cstheme="minorHAnsi"/>
                      </w:rPr>
                      <w:instrText xml:space="preserve"> PAGE   \* MERGEFORMAT </w:instrText>
                    </w:r>
                    <w:r w:rsidRPr="002E271A">
                      <w:rPr>
                        <w:rFonts w:asciiTheme="minorHAnsi" w:hAnsiTheme="minorHAnsi" w:cstheme="minorHAnsi"/>
                      </w:rPr>
                      <w:fldChar w:fldCharType="separate"/>
                    </w:r>
                    <w:r>
                      <w:rPr>
                        <w:rFonts w:asciiTheme="minorHAnsi" w:hAnsiTheme="minorHAnsi" w:cstheme="minorHAnsi"/>
                      </w:rPr>
                      <w:t>1</w:t>
                    </w:r>
                    <w:r w:rsidRPr="002E271A">
                      <w:rPr>
                        <w:rFonts w:asciiTheme="minorHAnsi" w:hAnsiTheme="minorHAnsi" w:cstheme="minorHAnsi"/>
                      </w:rPr>
                      <w:fldChar w:fldCharType="end"/>
                    </w:r>
                  </w:p>
                </w:txbxContent>
              </v:textbox>
              <w10:wrap anchorx="margin" anchory="margin"/>
            </v:shape>
          </w:pict>
        </mc:Fallback>
      </mc:AlternateContent>
    </w:r>
    <w:r w:rsidRPr="00A94BB2">
      <w:rPr>
        <w:rFonts w:ascii="Calibri" w:hAnsi="Calibri" w:cs="Calibri"/>
        <w:color w:val="auto"/>
      </w:rPr>
      <w:t xml:space="preserve">Amazon.com Confidential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355420" w14:textId="77777777" w:rsidR="00505358" w:rsidRDefault="00505358">
      <w:pPr>
        <w:spacing w:after="0" w:line="240" w:lineRule="auto"/>
      </w:pPr>
      <w:r>
        <w:separator/>
      </w:r>
    </w:p>
  </w:footnote>
  <w:footnote w:type="continuationSeparator" w:id="0">
    <w:p w14:paraId="192B2B76" w14:textId="77777777" w:rsidR="00505358" w:rsidRDefault="005053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C828C" w14:textId="2A3FB30E" w:rsidR="00F65C98" w:rsidRDefault="00F65C98">
    <w:pPr>
      <w:pStyle w:val="Header"/>
    </w:pPr>
    <w:r>
      <w:rPr>
        <w:noProof/>
      </w:rPr>
      <w:drawing>
        <wp:anchor distT="0" distB="0" distL="114300" distR="114300" simplePos="0" relativeHeight="251661312" behindDoc="0" locked="0" layoutInCell="1" allowOverlap="1" wp14:anchorId="3E3FEAB6" wp14:editId="68AFCD64">
          <wp:simplePos x="0" y="0"/>
          <wp:positionH relativeFrom="margin">
            <wp:align>right</wp:align>
          </wp:positionH>
          <wp:positionV relativeFrom="paragraph">
            <wp:posOffset>0</wp:posOffset>
          </wp:positionV>
          <wp:extent cx="918845" cy="276225"/>
          <wp:effectExtent l="0" t="0" r="0" b="9525"/>
          <wp:wrapSquare wrapText="bothSides"/>
          <wp:docPr id="8" name="Picture 8" descr="File:Amazon logo.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mazon logo.svg - Wikipedia"/>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1884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FA7F0" w14:textId="77777777" w:rsidR="00F65C98" w:rsidRDefault="00F65C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807ECC"/>
    <w:multiLevelType w:val="hybridMultilevel"/>
    <w:tmpl w:val="A47EFD06"/>
    <w:lvl w:ilvl="0" w:tplc="F77293DA">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 w15:restartNumberingAfterBreak="0">
    <w:nsid w:val="05BD582D"/>
    <w:multiLevelType w:val="hybridMultilevel"/>
    <w:tmpl w:val="E36C5F02"/>
    <w:lvl w:ilvl="0" w:tplc="E6640BB8">
      <w:start w:val="1"/>
      <w:numFmt w:val="decimal"/>
      <w:pStyle w:val="Heading2"/>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A11F1"/>
    <w:multiLevelType w:val="hybridMultilevel"/>
    <w:tmpl w:val="E1007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96876"/>
    <w:multiLevelType w:val="hybridMultilevel"/>
    <w:tmpl w:val="942A7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B1DBF"/>
    <w:multiLevelType w:val="hybridMultilevel"/>
    <w:tmpl w:val="1A129F4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045A6"/>
    <w:multiLevelType w:val="hybridMultilevel"/>
    <w:tmpl w:val="65F62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06817"/>
    <w:multiLevelType w:val="hybridMultilevel"/>
    <w:tmpl w:val="E9BA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83DD4"/>
    <w:multiLevelType w:val="hybridMultilevel"/>
    <w:tmpl w:val="3E8AB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2E0579"/>
    <w:multiLevelType w:val="hybridMultilevel"/>
    <w:tmpl w:val="9E34D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B07797"/>
    <w:multiLevelType w:val="hybridMultilevel"/>
    <w:tmpl w:val="54B2B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B80A0B"/>
    <w:multiLevelType w:val="hybridMultilevel"/>
    <w:tmpl w:val="0D76D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1232DF"/>
    <w:multiLevelType w:val="hybridMultilevel"/>
    <w:tmpl w:val="20ACE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0305BA"/>
    <w:multiLevelType w:val="hybridMultilevel"/>
    <w:tmpl w:val="FD88FD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F661DC"/>
    <w:multiLevelType w:val="hybridMultilevel"/>
    <w:tmpl w:val="64C0928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8D4B22"/>
    <w:multiLevelType w:val="hybridMultilevel"/>
    <w:tmpl w:val="1632D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F51AE7"/>
    <w:multiLevelType w:val="hybridMultilevel"/>
    <w:tmpl w:val="EE26D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FE0B19"/>
    <w:multiLevelType w:val="hybridMultilevel"/>
    <w:tmpl w:val="BEAC4354"/>
    <w:lvl w:ilvl="0" w:tplc="7C48481C">
      <w:start w:val="202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B53FD3"/>
    <w:multiLevelType w:val="hybridMultilevel"/>
    <w:tmpl w:val="CF20A600"/>
    <w:lvl w:ilvl="0" w:tplc="1FD20860">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9" w15:restartNumberingAfterBreak="0">
    <w:nsid w:val="62022E0C"/>
    <w:multiLevelType w:val="hybridMultilevel"/>
    <w:tmpl w:val="8E38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BC05B5"/>
    <w:multiLevelType w:val="hybridMultilevel"/>
    <w:tmpl w:val="44D4F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353623"/>
    <w:multiLevelType w:val="hybridMultilevel"/>
    <w:tmpl w:val="54804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AC7039"/>
    <w:multiLevelType w:val="hybridMultilevel"/>
    <w:tmpl w:val="1548D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DA5C06"/>
    <w:multiLevelType w:val="hybridMultilevel"/>
    <w:tmpl w:val="AB209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196A66"/>
    <w:multiLevelType w:val="multilevel"/>
    <w:tmpl w:val="526EDA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2318186">
    <w:abstractNumId w:val="0"/>
  </w:num>
  <w:num w:numId="2" w16cid:durableId="2130587093">
    <w:abstractNumId w:val="20"/>
  </w:num>
  <w:num w:numId="3" w16cid:durableId="826093571">
    <w:abstractNumId w:val="20"/>
    <w:lvlOverride w:ilvl="0">
      <w:startOverride w:val="1"/>
    </w:lvlOverride>
  </w:num>
  <w:num w:numId="4" w16cid:durableId="1024986782">
    <w:abstractNumId w:val="2"/>
  </w:num>
  <w:num w:numId="5" w16cid:durableId="1198199385">
    <w:abstractNumId w:val="17"/>
  </w:num>
  <w:num w:numId="6" w16cid:durableId="572470864">
    <w:abstractNumId w:val="18"/>
  </w:num>
  <w:num w:numId="7" w16cid:durableId="248388625">
    <w:abstractNumId w:val="1"/>
  </w:num>
  <w:num w:numId="8" w16cid:durableId="1779596659">
    <w:abstractNumId w:val="5"/>
  </w:num>
  <w:num w:numId="9" w16cid:durableId="228149967">
    <w:abstractNumId w:val="25"/>
    <w:lvlOverride w:ilvl="0">
      <w:startOverride w:val="1"/>
    </w:lvlOverride>
  </w:num>
  <w:num w:numId="10" w16cid:durableId="635572113">
    <w:abstractNumId w:val="6"/>
  </w:num>
  <w:num w:numId="11" w16cid:durableId="1737779055">
    <w:abstractNumId w:val="19"/>
  </w:num>
  <w:num w:numId="12" w16cid:durableId="704452334">
    <w:abstractNumId w:val="22"/>
  </w:num>
  <w:num w:numId="13" w16cid:durableId="1972176297">
    <w:abstractNumId w:val="2"/>
  </w:num>
  <w:num w:numId="14" w16cid:durableId="1486585243">
    <w:abstractNumId w:val="2"/>
  </w:num>
  <w:num w:numId="15" w16cid:durableId="2076002178">
    <w:abstractNumId w:val="2"/>
  </w:num>
  <w:num w:numId="16" w16cid:durableId="334575584">
    <w:abstractNumId w:val="2"/>
  </w:num>
  <w:num w:numId="17" w16cid:durableId="1620797673">
    <w:abstractNumId w:val="2"/>
  </w:num>
  <w:num w:numId="18" w16cid:durableId="227692463">
    <w:abstractNumId w:val="2"/>
  </w:num>
  <w:num w:numId="19" w16cid:durableId="1075779289">
    <w:abstractNumId w:val="2"/>
  </w:num>
  <w:num w:numId="20" w16cid:durableId="2046782724">
    <w:abstractNumId w:val="2"/>
  </w:num>
  <w:num w:numId="21" w16cid:durableId="1082726135">
    <w:abstractNumId w:val="10"/>
  </w:num>
  <w:num w:numId="22" w16cid:durableId="507064767">
    <w:abstractNumId w:val="13"/>
  </w:num>
  <w:num w:numId="23" w16cid:durableId="1444302959">
    <w:abstractNumId w:val="23"/>
  </w:num>
  <w:num w:numId="24" w16cid:durableId="1605382733">
    <w:abstractNumId w:val="8"/>
  </w:num>
  <w:num w:numId="25" w16cid:durableId="554511037">
    <w:abstractNumId w:val="15"/>
  </w:num>
  <w:num w:numId="26" w16cid:durableId="2067799309">
    <w:abstractNumId w:val="7"/>
  </w:num>
  <w:num w:numId="27" w16cid:durableId="1371883095">
    <w:abstractNumId w:val="11"/>
  </w:num>
  <w:num w:numId="28" w16cid:durableId="1791898190">
    <w:abstractNumId w:val="16"/>
  </w:num>
  <w:num w:numId="29" w16cid:durableId="2059476624">
    <w:abstractNumId w:val="21"/>
  </w:num>
  <w:num w:numId="30" w16cid:durableId="100299497">
    <w:abstractNumId w:val="14"/>
  </w:num>
  <w:num w:numId="31" w16cid:durableId="304244406">
    <w:abstractNumId w:val="4"/>
  </w:num>
  <w:num w:numId="32" w16cid:durableId="1461150623">
    <w:abstractNumId w:val="9"/>
  </w:num>
  <w:num w:numId="33" w16cid:durableId="640888303">
    <w:abstractNumId w:val="3"/>
  </w:num>
  <w:num w:numId="34" w16cid:durableId="180775992">
    <w:abstractNumId w:val="24"/>
  </w:num>
  <w:num w:numId="35" w16cid:durableId="14429180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LockTheme/>
  <w:styleLockQFSet/>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5C5"/>
    <w:rsid w:val="00004661"/>
    <w:rsid w:val="0000644C"/>
    <w:rsid w:val="00012D26"/>
    <w:rsid w:val="00016E57"/>
    <w:rsid w:val="00030B19"/>
    <w:rsid w:val="00035A80"/>
    <w:rsid w:val="00043830"/>
    <w:rsid w:val="00044E30"/>
    <w:rsid w:val="00045AB5"/>
    <w:rsid w:val="00045CAF"/>
    <w:rsid w:val="00064850"/>
    <w:rsid w:val="00070C51"/>
    <w:rsid w:val="000757FD"/>
    <w:rsid w:val="00081A09"/>
    <w:rsid w:val="000830A1"/>
    <w:rsid w:val="000845C9"/>
    <w:rsid w:val="00085D3E"/>
    <w:rsid w:val="00087B2A"/>
    <w:rsid w:val="00097596"/>
    <w:rsid w:val="000A09D0"/>
    <w:rsid w:val="000A0D94"/>
    <w:rsid w:val="000A4AB4"/>
    <w:rsid w:val="000B627F"/>
    <w:rsid w:val="000C22C2"/>
    <w:rsid w:val="000C31DE"/>
    <w:rsid w:val="000C633A"/>
    <w:rsid w:val="000C6C8C"/>
    <w:rsid w:val="000D5425"/>
    <w:rsid w:val="000D674E"/>
    <w:rsid w:val="000E0564"/>
    <w:rsid w:val="000E40F4"/>
    <w:rsid w:val="000E49BF"/>
    <w:rsid w:val="000F04CD"/>
    <w:rsid w:val="000F4CD9"/>
    <w:rsid w:val="000F5EF4"/>
    <w:rsid w:val="00100C48"/>
    <w:rsid w:val="001010F5"/>
    <w:rsid w:val="001368B7"/>
    <w:rsid w:val="00140A26"/>
    <w:rsid w:val="0014274C"/>
    <w:rsid w:val="0014766E"/>
    <w:rsid w:val="00156B81"/>
    <w:rsid w:val="00160286"/>
    <w:rsid w:val="00165182"/>
    <w:rsid w:val="00165223"/>
    <w:rsid w:val="001733C8"/>
    <w:rsid w:val="001742C4"/>
    <w:rsid w:val="00176324"/>
    <w:rsid w:val="00183DE8"/>
    <w:rsid w:val="0018484E"/>
    <w:rsid w:val="00184D6A"/>
    <w:rsid w:val="0019091D"/>
    <w:rsid w:val="0019207A"/>
    <w:rsid w:val="001A05E4"/>
    <w:rsid w:val="001A144C"/>
    <w:rsid w:val="001A79D2"/>
    <w:rsid w:val="001B3050"/>
    <w:rsid w:val="001C2578"/>
    <w:rsid w:val="001C592F"/>
    <w:rsid w:val="001D6219"/>
    <w:rsid w:val="001E2205"/>
    <w:rsid w:val="001F3E6E"/>
    <w:rsid w:val="0020621C"/>
    <w:rsid w:val="00215BCE"/>
    <w:rsid w:val="00220C9D"/>
    <w:rsid w:val="00230E16"/>
    <w:rsid w:val="0023190E"/>
    <w:rsid w:val="00232B4B"/>
    <w:rsid w:val="0024315C"/>
    <w:rsid w:val="002545C5"/>
    <w:rsid w:val="00256249"/>
    <w:rsid w:val="00265FCD"/>
    <w:rsid w:val="002710D9"/>
    <w:rsid w:val="00272E84"/>
    <w:rsid w:val="0027565C"/>
    <w:rsid w:val="00276EBE"/>
    <w:rsid w:val="00283555"/>
    <w:rsid w:val="00285389"/>
    <w:rsid w:val="00293F8C"/>
    <w:rsid w:val="002A4424"/>
    <w:rsid w:val="002A6E73"/>
    <w:rsid w:val="002C0098"/>
    <w:rsid w:val="002D0B06"/>
    <w:rsid w:val="002D5A43"/>
    <w:rsid w:val="002E271A"/>
    <w:rsid w:val="002E6B6F"/>
    <w:rsid w:val="00311679"/>
    <w:rsid w:val="003121C2"/>
    <w:rsid w:val="00317E4C"/>
    <w:rsid w:val="0032015E"/>
    <w:rsid w:val="00323D08"/>
    <w:rsid w:val="0032528A"/>
    <w:rsid w:val="00335657"/>
    <w:rsid w:val="0033712E"/>
    <w:rsid w:val="00337FE5"/>
    <w:rsid w:val="00346B05"/>
    <w:rsid w:val="00353E2B"/>
    <w:rsid w:val="0036697E"/>
    <w:rsid w:val="00374465"/>
    <w:rsid w:val="00381123"/>
    <w:rsid w:val="00393EF0"/>
    <w:rsid w:val="003941C9"/>
    <w:rsid w:val="003942CC"/>
    <w:rsid w:val="003A3C0A"/>
    <w:rsid w:val="003A53FB"/>
    <w:rsid w:val="003A618F"/>
    <w:rsid w:val="003B46BF"/>
    <w:rsid w:val="003C25A2"/>
    <w:rsid w:val="003D0434"/>
    <w:rsid w:val="003D5BE3"/>
    <w:rsid w:val="003E13ED"/>
    <w:rsid w:val="003E495E"/>
    <w:rsid w:val="003F35E3"/>
    <w:rsid w:val="003F3CDA"/>
    <w:rsid w:val="00402BA1"/>
    <w:rsid w:val="0041048D"/>
    <w:rsid w:val="004206BF"/>
    <w:rsid w:val="004237C8"/>
    <w:rsid w:val="00425E9A"/>
    <w:rsid w:val="004266EE"/>
    <w:rsid w:val="004305D1"/>
    <w:rsid w:val="00446E96"/>
    <w:rsid w:val="0045045C"/>
    <w:rsid w:val="004504CC"/>
    <w:rsid w:val="004519C2"/>
    <w:rsid w:val="00453674"/>
    <w:rsid w:val="004543E0"/>
    <w:rsid w:val="00455061"/>
    <w:rsid w:val="00456E18"/>
    <w:rsid w:val="0046257D"/>
    <w:rsid w:val="00463925"/>
    <w:rsid w:val="00474E6D"/>
    <w:rsid w:val="00477BB6"/>
    <w:rsid w:val="00481116"/>
    <w:rsid w:val="00490364"/>
    <w:rsid w:val="0049220C"/>
    <w:rsid w:val="00493126"/>
    <w:rsid w:val="004A1C26"/>
    <w:rsid w:val="004B100D"/>
    <w:rsid w:val="004B11C6"/>
    <w:rsid w:val="004B6190"/>
    <w:rsid w:val="004B656D"/>
    <w:rsid w:val="004C3CA5"/>
    <w:rsid w:val="004C6EDB"/>
    <w:rsid w:val="004E1B07"/>
    <w:rsid w:val="004E1D36"/>
    <w:rsid w:val="004E384B"/>
    <w:rsid w:val="004E39D5"/>
    <w:rsid w:val="004E586F"/>
    <w:rsid w:val="004E661B"/>
    <w:rsid w:val="004F334A"/>
    <w:rsid w:val="004F49D3"/>
    <w:rsid w:val="004F7E26"/>
    <w:rsid w:val="005023DC"/>
    <w:rsid w:val="00502B87"/>
    <w:rsid w:val="00505358"/>
    <w:rsid w:val="00512562"/>
    <w:rsid w:val="00524981"/>
    <w:rsid w:val="00525377"/>
    <w:rsid w:val="00527CBD"/>
    <w:rsid w:val="0053124B"/>
    <w:rsid w:val="00537519"/>
    <w:rsid w:val="00546699"/>
    <w:rsid w:val="00551EBB"/>
    <w:rsid w:val="0056651F"/>
    <w:rsid w:val="005668C0"/>
    <w:rsid w:val="00573B0A"/>
    <w:rsid w:val="0057697E"/>
    <w:rsid w:val="00584495"/>
    <w:rsid w:val="00586396"/>
    <w:rsid w:val="00587921"/>
    <w:rsid w:val="00597303"/>
    <w:rsid w:val="005A0942"/>
    <w:rsid w:val="005B14EC"/>
    <w:rsid w:val="005B2FB1"/>
    <w:rsid w:val="005B5514"/>
    <w:rsid w:val="005B5E9C"/>
    <w:rsid w:val="005B699B"/>
    <w:rsid w:val="005C4FFB"/>
    <w:rsid w:val="005E66B6"/>
    <w:rsid w:val="005E6F74"/>
    <w:rsid w:val="005F28A4"/>
    <w:rsid w:val="005F2B25"/>
    <w:rsid w:val="005F384B"/>
    <w:rsid w:val="005F38DB"/>
    <w:rsid w:val="005F52D0"/>
    <w:rsid w:val="00601284"/>
    <w:rsid w:val="00614B70"/>
    <w:rsid w:val="00616BED"/>
    <w:rsid w:val="006201B2"/>
    <w:rsid w:val="00622304"/>
    <w:rsid w:val="00624E9E"/>
    <w:rsid w:val="006337DA"/>
    <w:rsid w:val="00644A2C"/>
    <w:rsid w:val="00645683"/>
    <w:rsid w:val="00652046"/>
    <w:rsid w:val="00662717"/>
    <w:rsid w:val="00663EEE"/>
    <w:rsid w:val="0066626D"/>
    <w:rsid w:val="0066647A"/>
    <w:rsid w:val="006676B4"/>
    <w:rsid w:val="00670BB2"/>
    <w:rsid w:val="00671826"/>
    <w:rsid w:val="006775BB"/>
    <w:rsid w:val="006849D8"/>
    <w:rsid w:val="0068584E"/>
    <w:rsid w:val="006925F6"/>
    <w:rsid w:val="00697DD7"/>
    <w:rsid w:val="006A0EB4"/>
    <w:rsid w:val="006A5BE7"/>
    <w:rsid w:val="006B2A04"/>
    <w:rsid w:val="006B3D59"/>
    <w:rsid w:val="006C0674"/>
    <w:rsid w:val="006C6FFE"/>
    <w:rsid w:val="006E2B29"/>
    <w:rsid w:val="006E713C"/>
    <w:rsid w:val="006F3DC4"/>
    <w:rsid w:val="006F44EC"/>
    <w:rsid w:val="006F6699"/>
    <w:rsid w:val="00700453"/>
    <w:rsid w:val="007009E4"/>
    <w:rsid w:val="00701F14"/>
    <w:rsid w:val="007024F3"/>
    <w:rsid w:val="0070754D"/>
    <w:rsid w:val="007123FF"/>
    <w:rsid w:val="007135BA"/>
    <w:rsid w:val="00716681"/>
    <w:rsid w:val="0072053D"/>
    <w:rsid w:val="0072297E"/>
    <w:rsid w:val="00731474"/>
    <w:rsid w:val="00731E50"/>
    <w:rsid w:val="00732592"/>
    <w:rsid w:val="0073491E"/>
    <w:rsid w:val="00737DF9"/>
    <w:rsid w:val="007435A2"/>
    <w:rsid w:val="00753DB9"/>
    <w:rsid w:val="007566E9"/>
    <w:rsid w:val="007572E5"/>
    <w:rsid w:val="00762E0B"/>
    <w:rsid w:val="00773179"/>
    <w:rsid w:val="007743CF"/>
    <w:rsid w:val="0077441D"/>
    <w:rsid w:val="00774FC7"/>
    <w:rsid w:val="00777523"/>
    <w:rsid w:val="00793735"/>
    <w:rsid w:val="007954F0"/>
    <w:rsid w:val="00796D1D"/>
    <w:rsid w:val="007A6162"/>
    <w:rsid w:val="007A7D86"/>
    <w:rsid w:val="007B0BA8"/>
    <w:rsid w:val="007B4210"/>
    <w:rsid w:val="007C7490"/>
    <w:rsid w:val="007D046B"/>
    <w:rsid w:val="007D4A50"/>
    <w:rsid w:val="007E4111"/>
    <w:rsid w:val="007F3378"/>
    <w:rsid w:val="007F5433"/>
    <w:rsid w:val="007F61BF"/>
    <w:rsid w:val="00802230"/>
    <w:rsid w:val="00811591"/>
    <w:rsid w:val="00822FBB"/>
    <w:rsid w:val="00824331"/>
    <w:rsid w:val="0083192A"/>
    <w:rsid w:val="00837EF8"/>
    <w:rsid w:val="008451A9"/>
    <w:rsid w:val="0085153F"/>
    <w:rsid w:val="00851864"/>
    <w:rsid w:val="00873FA4"/>
    <w:rsid w:val="00877D84"/>
    <w:rsid w:val="00884CE5"/>
    <w:rsid w:val="00886496"/>
    <w:rsid w:val="00887AE4"/>
    <w:rsid w:val="008907D1"/>
    <w:rsid w:val="0089097D"/>
    <w:rsid w:val="00895167"/>
    <w:rsid w:val="00897C97"/>
    <w:rsid w:val="008A1FC4"/>
    <w:rsid w:val="008A2AA0"/>
    <w:rsid w:val="008B3A28"/>
    <w:rsid w:val="008B3AF7"/>
    <w:rsid w:val="008B5A7D"/>
    <w:rsid w:val="008B634E"/>
    <w:rsid w:val="008C5DD9"/>
    <w:rsid w:val="008C79CF"/>
    <w:rsid w:val="008C7A0F"/>
    <w:rsid w:val="008D2861"/>
    <w:rsid w:val="008D422B"/>
    <w:rsid w:val="008E0942"/>
    <w:rsid w:val="008E5160"/>
    <w:rsid w:val="008F3045"/>
    <w:rsid w:val="00901047"/>
    <w:rsid w:val="009022DB"/>
    <w:rsid w:val="00903718"/>
    <w:rsid w:val="00905F7B"/>
    <w:rsid w:val="00915A90"/>
    <w:rsid w:val="00925DAD"/>
    <w:rsid w:val="009301B2"/>
    <w:rsid w:val="00934ED9"/>
    <w:rsid w:val="00941961"/>
    <w:rsid w:val="009529B4"/>
    <w:rsid w:val="00953199"/>
    <w:rsid w:val="009540B4"/>
    <w:rsid w:val="0095496B"/>
    <w:rsid w:val="00963267"/>
    <w:rsid w:val="00967B17"/>
    <w:rsid w:val="00972A5A"/>
    <w:rsid w:val="0097751E"/>
    <w:rsid w:val="00980BDA"/>
    <w:rsid w:val="00982D74"/>
    <w:rsid w:val="009832B7"/>
    <w:rsid w:val="00986D02"/>
    <w:rsid w:val="0099117D"/>
    <w:rsid w:val="00992218"/>
    <w:rsid w:val="00993EE1"/>
    <w:rsid w:val="0099425A"/>
    <w:rsid w:val="00994F3F"/>
    <w:rsid w:val="00995535"/>
    <w:rsid w:val="00997869"/>
    <w:rsid w:val="009A7DE0"/>
    <w:rsid w:val="009B39E9"/>
    <w:rsid w:val="009B77F3"/>
    <w:rsid w:val="009C4930"/>
    <w:rsid w:val="009C5BE7"/>
    <w:rsid w:val="009C6736"/>
    <w:rsid w:val="009D06C7"/>
    <w:rsid w:val="009D15AE"/>
    <w:rsid w:val="009D7CE9"/>
    <w:rsid w:val="009E1A9C"/>
    <w:rsid w:val="009E3924"/>
    <w:rsid w:val="009E4314"/>
    <w:rsid w:val="009E5442"/>
    <w:rsid w:val="009E5690"/>
    <w:rsid w:val="009F39BE"/>
    <w:rsid w:val="009F4215"/>
    <w:rsid w:val="009F52F9"/>
    <w:rsid w:val="009F65DE"/>
    <w:rsid w:val="00A04683"/>
    <w:rsid w:val="00A12565"/>
    <w:rsid w:val="00A12F5D"/>
    <w:rsid w:val="00A151C9"/>
    <w:rsid w:val="00A16099"/>
    <w:rsid w:val="00A171B9"/>
    <w:rsid w:val="00A211F0"/>
    <w:rsid w:val="00A214C6"/>
    <w:rsid w:val="00A23208"/>
    <w:rsid w:val="00A239CA"/>
    <w:rsid w:val="00A24C79"/>
    <w:rsid w:val="00A31FB3"/>
    <w:rsid w:val="00A36073"/>
    <w:rsid w:val="00A41CF6"/>
    <w:rsid w:val="00A43599"/>
    <w:rsid w:val="00A43964"/>
    <w:rsid w:val="00A44F20"/>
    <w:rsid w:val="00A52A1A"/>
    <w:rsid w:val="00A57358"/>
    <w:rsid w:val="00A61547"/>
    <w:rsid w:val="00A61F5F"/>
    <w:rsid w:val="00A643DB"/>
    <w:rsid w:val="00A67B9D"/>
    <w:rsid w:val="00A703B5"/>
    <w:rsid w:val="00A71002"/>
    <w:rsid w:val="00A731EF"/>
    <w:rsid w:val="00A73279"/>
    <w:rsid w:val="00A7496B"/>
    <w:rsid w:val="00A80029"/>
    <w:rsid w:val="00A822C7"/>
    <w:rsid w:val="00A825A4"/>
    <w:rsid w:val="00A8387C"/>
    <w:rsid w:val="00A83A6D"/>
    <w:rsid w:val="00A856D8"/>
    <w:rsid w:val="00A856F8"/>
    <w:rsid w:val="00A86328"/>
    <w:rsid w:val="00A86790"/>
    <w:rsid w:val="00A87422"/>
    <w:rsid w:val="00A94BB2"/>
    <w:rsid w:val="00AA08E3"/>
    <w:rsid w:val="00AA0900"/>
    <w:rsid w:val="00AA4976"/>
    <w:rsid w:val="00AA5FA7"/>
    <w:rsid w:val="00AB15BC"/>
    <w:rsid w:val="00AB1C58"/>
    <w:rsid w:val="00AB34B2"/>
    <w:rsid w:val="00AB4640"/>
    <w:rsid w:val="00AB57B0"/>
    <w:rsid w:val="00AB75AB"/>
    <w:rsid w:val="00AC73DB"/>
    <w:rsid w:val="00AD04AF"/>
    <w:rsid w:val="00AD0908"/>
    <w:rsid w:val="00AD2FDC"/>
    <w:rsid w:val="00AD32EA"/>
    <w:rsid w:val="00AD3461"/>
    <w:rsid w:val="00AD5DC8"/>
    <w:rsid w:val="00AE0440"/>
    <w:rsid w:val="00AE0C54"/>
    <w:rsid w:val="00AE1789"/>
    <w:rsid w:val="00AE464F"/>
    <w:rsid w:val="00AE721F"/>
    <w:rsid w:val="00AF02D4"/>
    <w:rsid w:val="00AF05E6"/>
    <w:rsid w:val="00AF4938"/>
    <w:rsid w:val="00AF7314"/>
    <w:rsid w:val="00AF7968"/>
    <w:rsid w:val="00B0140E"/>
    <w:rsid w:val="00B066DF"/>
    <w:rsid w:val="00B079DA"/>
    <w:rsid w:val="00B133BD"/>
    <w:rsid w:val="00B141E9"/>
    <w:rsid w:val="00B22F58"/>
    <w:rsid w:val="00B31F33"/>
    <w:rsid w:val="00B32919"/>
    <w:rsid w:val="00B32C48"/>
    <w:rsid w:val="00B32D47"/>
    <w:rsid w:val="00B35A6D"/>
    <w:rsid w:val="00B363E6"/>
    <w:rsid w:val="00B37909"/>
    <w:rsid w:val="00B40669"/>
    <w:rsid w:val="00B41DC0"/>
    <w:rsid w:val="00B43B48"/>
    <w:rsid w:val="00B45C2B"/>
    <w:rsid w:val="00B55052"/>
    <w:rsid w:val="00B5645C"/>
    <w:rsid w:val="00B618B2"/>
    <w:rsid w:val="00B67433"/>
    <w:rsid w:val="00B722BD"/>
    <w:rsid w:val="00B74B4B"/>
    <w:rsid w:val="00B76510"/>
    <w:rsid w:val="00B776A1"/>
    <w:rsid w:val="00B906BE"/>
    <w:rsid w:val="00B90871"/>
    <w:rsid w:val="00BA1580"/>
    <w:rsid w:val="00BA66C4"/>
    <w:rsid w:val="00BA6BCB"/>
    <w:rsid w:val="00BB02AF"/>
    <w:rsid w:val="00BB090B"/>
    <w:rsid w:val="00BB1636"/>
    <w:rsid w:val="00BB2449"/>
    <w:rsid w:val="00BC1276"/>
    <w:rsid w:val="00BC3D5C"/>
    <w:rsid w:val="00BC52A2"/>
    <w:rsid w:val="00BC5468"/>
    <w:rsid w:val="00BD6D8C"/>
    <w:rsid w:val="00BD7D01"/>
    <w:rsid w:val="00BF3A09"/>
    <w:rsid w:val="00C0197F"/>
    <w:rsid w:val="00C06BAC"/>
    <w:rsid w:val="00C15067"/>
    <w:rsid w:val="00C15AF0"/>
    <w:rsid w:val="00C16104"/>
    <w:rsid w:val="00C24B20"/>
    <w:rsid w:val="00C303CF"/>
    <w:rsid w:val="00C34D64"/>
    <w:rsid w:val="00C35D16"/>
    <w:rsid w:val="00C404F7"/>
    <w:rsid w:val="00C406B3"/>
    <w:rsid w:val="00C437D8"/>
    <w:rsid w:val="00C45C38"/>
    <w:rsid w:val="00C45EB9"/>
    <w:rsid w:val="00C4658D"/>
    <w:rsid w:val="00C57CCE"/>
    <w:rsid w:val="00C635FB"/>
    <w:rsid w:val="00C672DF"/>
    <w:rsid w:val="00C7174B"/>
    <w:rsid w:val="00C720A7"/>
    <w:rsid w:val="00C775C3"/>
    <w:rsid w:val="00C80AEE"/>
    <w:rsid w:val="00C812A5"/>
    <w:rsid w:val="00C81B75"/>
    <w:rsid w:val="00C83C3C"/>
    <w:rsid w:val="00C92482"/>
    <w:rsid w:val="00C94D1D"/>
    <w:rsid w:val="00C95440"/>
    <w:rsid w:val="00C97344"/>
    <w:rsid w:val="00C9771F"/>
    <w:rsid w:val="00CA1B90"/>
    <w:rsid w:val="00CA3EDC"/>
    <w:rsid w:val="00CB0A5D"/>
    <w:rsid w:val="00CB0AC3"/>
    <w:rsid w:val="00CB41E3"/>
    <w:rsid w:val="00CB52A3"/>
    <w:rsid w:val="00CB57F3"/>
    <w:rsid w:val="00CD03B6"/>
    <w:rsid w:val="00CD576F"/>
    <w:rsid w:val="00CD687F"/>
    <w:rsid w:val="00CD75D3"/>
    <w:rsid w:val="00CF59F3"/>
    <w:rsid w:val="00CF677C"/>
    <w:rsid w:val="00D0253F"/>
    <w:rsid w:val="00D02A1C"/>
    <w:rsid w:val="00D11AA4"/>
    <w:rsid w:val="00D2188F"/>
    <w:rsid w:val="00D22628"/>
    <w:rsid w:val="00D303F5"/>
    <w:rsid w:val="00D31386"/>
    <w:rsid w:val="00D33519"/>
    <w:rsid w:val="00D34B81"/>
    <w:rsid w:val="00D45741"/>
    <w:rsid w:val="00D64759"/>
    <w:rsid w:val="00D704F3"/>
    <w:rsid w:val="00D70B8F"/>
    <w:rsid w:val="00D76A56"/>
    <w:rsid w:val="00D8724C"/>
    <w:rsid w:val="00D87BF0"/>
    <w:rsid w:val="00D93D60"/>
    <w:rsid w:val="00D948B9"/>
    <w:rsid w:val="00DA0502"/>
    <w:rsid w:val="00DA287C"/>
    <w:rsid w:val="00DA2E97"/>
    <w:rsid w:val="00DB16F8"/>
    <w:rsid w:val="00DB1FC3"/>
    <w:rsid w:val="00DB4FA1"/>
    <w:rsid w:val="00DC1A45"/>
    <w:rsid w:val="00DD12CC"/>
    <w:rsid w:val="00DD2C02"/>
    <w:rsid w:val="00DD3CE6"/>
    <w:rsid w:val="00DE56EE"/>
    <w:rsid w:val="00DF1E37"/>
    <w:rsid w:val="00DF4534"/>
    <w:rsid w:val="00DF7BF6"/>
    <w:rsid w:val="00E00B3E"/>
    <w:rsid w:val="00E037AD"/>
    <w:rsid w:val="00E11114"/>
    <w:rsid w:val="00E34B34"/>
    <w:rsid w:val="00E44B0B"/>
    <w:rsid w:val="00E46166"/>
    <w:rsid w:val="00E4759F"/>
    <w:rsid w:val="00E520AE"/>
    <w:rsid w:val="00E5393F"/>
    <w:rsid w:val="00E62D13"/>
    <w:rsid w:val="00E64A35"/>
    <w:rsid w:val="00E64BF3"/>
    <w:rsid w:val="00E67EC4"/>
    <w:rsid w:val="00E736F6"/>
    <w:rsid w:val="00E74A94"/>
    <w:rsid w:val="00E81F3B"/>
    <w:rsid w:val="00E8550F"/>
    <w:rsid w:val="00E91207"/>
    <w:rsid w:val="00EA5871"/>
    <w:rsid w:val="00EB1B56"/>
    <w:rsid w:val="00ED1C17"/>
    <w:rsid w:val="00EE09F0"/>
    <w:rsid w:val="00EE4F97"/>
    <w:rsid w:val="00EF4934"/>
    <w:rsid w:val="00EF4B78"/>
    <w:rsid w:val="00EF55E9"/>
    <w:rsid w:val="00EF7755"/>
    <w:rsid w:val="00F009EA"/>
    <w:rsid w:val="00F02555"/>
    <w:rsid w:val="00F02EA6"/>
    <w:rsid w:val="00F045F2"/>
    <w:rsid w:val="00F05BC3"/>
    <w:rsid w:val="00F11C8E"/>
    <w:rsid w:val="00F14988"/>
    <w:rsid w:val="00F21B68"/>
    <w:rsid w:val="00F21C45"/>
    <w:rsid w:val="00F24514"/>
    <w:rsid w:val="00F260BE"/>
    <w:rsid w:val="00F27EFF"/>
    <w:rsid w:val="00F33BAE"/>
    <w:rsid w:val="00F33CD2"/>
    <w:rsid w:val="00F36802"/>
    <w:rsid w:val="00F403FF"/>
    <w:rsid w:val="00F526B5"/>
    <w:rsid w:val="00F56097"/>
    <w:rsid w:val="00F60139"/>
    <w:rsid w:val="00F60172"/>
    <w:rsid w:val="00F63427"/>
    <w:rsid w:val="00F6399B"/>
    <w:rsid w:val="00F63F96"/>
    <w:rsid w:val="00F646B9"/>
    <w:rsid w:val="00F65B46"/>
    <w:rsid w:val="00F65C98"/>
    <w:rsid w:val="00F70197"/>
    <w:rsid w:val="00F70AED"/>
    <w:rsid w:val="00F72D42"/>
    <w:rsid w:val="00F7560C"/>
    <w:rsid w:val="00F82C4D"/>
    <w:rsid w:val="00F8380B"/>
    <w:rsid w:val="00F92046"/>
    <w:rsid w:val="00F961A0"/>
    <w:rsid w:val="00FB5C7B"/>
    <w:rsid w:val="00FC020B"/>
    <w:rsid w:val="00FC3827"/>
    <w:rsid w:val="00FE3673"/>
    <w:rsid w:val="00FE37AA"/>
    <w:rsid w:val="00FE705C"/>
    <w:rsid w:val="00FF133D"/>
    <w:rsid w:val="00FF3B16"/>
    <w:rsid w:val="00FF5107"/>
    <w:rsid w:val="6773C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0C1A3"/>
  <w15:chartTrackingRefBased/>
  <w15:docId w15:val="{345389EF-8C0B-40C6-95F7-EF4617EB0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04040" w:themeColor="text1" w:themeTint="BF"/>
        <w:sz w:val="18"/>
        <w:lang w:val="en-US" w:eastAsia="ja-JP" w:bidi="ar-SA"/>
      </w:rPr>
    </w:rPrDefault>
    <w:pPrDefault>
      <w:pPr>
        <w:spacing w:after="1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keepLines/>
      <w:numPr>
        <w:numId w:val="4"/>
      </w:numPr>
      <w:spacing w:before="360" w:after="120" w:line="240" w:lineRule="auto"/>
      <w:outlineLvl w:val="1"/>
    </w:pPr>
    <w:rPr>
      <w:b/>
      <w:bCs/>
      <w:color w:val="5B9BD5" w:themeColor="accent1"/>
      <w:sz w:val="24"/>
    </w:rPr>
  </w:style>
  <w:style w:type="paragraph" w:styleId="Heading3">
    <w:name w:val="heading 3"/>
    <w:basedOn w:val="Normal"/>
    <w:next w:val="Normal"/>
    <w:link w:val="Heading3Char"/>
    <w:uiPriority w:val="9"/>
    <w:unhideWhenUsed/>
    <w:qFormat/>
    <w:rsid w:val="007B42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B421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B421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757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SubtitleChar">
    <w:name w:val="Subtitle Char"/>
    <w:basedOn w:val="DefaultParagraphFont"/>
    <w:link w:val="Subtitle"/>
    <w:uiPriority w:val="11"/>
    <w:rPr>
      <w:b/>
      <w:bCs/>
      <w:color w:val="5B9BD5" w:themeColor="accent1"/>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pPr>
      <w:spacing w:after="160" w:line="264" w:lineRule="auto"/>
      <w:ind w:right="576"/>
    </w:pPr>
    <w:rPr>
      <w:i/>
      <w:iCs/>
      <w:color w:val="7F7F7F" w:themeColor="text1" w:themeTint="80"/>
      <w:sz w:val="16"/>
    </w:rPr>
  </w:style>
  <w:style w:type="character" w:styleId="PlaceholderText">
    <w:name w:val="Placeholder Text"/>
    <w:basedOn w:val="DefaultParagraphFont"/>
    <w:uiPriority w:val="99"/>
    <w:semiHidden/>
    <w:rPr>
      <w:color w:val="808080"/>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Pr>
      <w:b/>
      <w:bCs/>
      <w:color w:val="5B9BD5" w:themeColor="accent1"/>
      <w:sz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pPr>
      <w:spacing w:before="140" w:after="0" w:line="240" w:lineRule="auto"/>
    </w:pPr>
    <w:rPr>
      <w:i/>
      <w:iCs/>
      <w:sz w:val="14"/>
    </w:rPr>
  </w:style>
  <w:style w:type="character" w:customStyle="1" w:styleId="FootnoteTextChar">
    <w:name w:val="Footnote Text Char"/>
    <w:basedOn w:val="DefaultParagraphFont"/>
    <w:link w:val="FootnoteText"/>
    <w:uiPriority w:val="12"/>
    <w:rPr>
      <w:i/>
      <w:iCs/>
      <w:sz w:val="14"/>
    </w:rPr>
  </w:style>
  <w:style w:type="character" w:styleId="CommentReference">
    <w:name w:val="annotation reference"/>
    <w:basedOn w:val="DefaultParagraphFont"/>
    <w:uiPriority w:val="99"/>
    <w:semiHidden/>
    <w:unhideWhenUsed/>
    <w:rsid w:val="00811591"/>
    <w:rPr>
      <w:sz w:val="16"/>
      <w:szCs w:val="16"/>
    </w:rPr>
  </w:style>
  <w:style w:type="paragraph" w:styleId="CommentText">
    <w:name w:val="annotation text"/>
    <w:basedOn w:val="Normal"/>
    <w:link w:val="CommentTextChar"/>
    <w:uiPriority w:val="99"/>
    <w:semiHidden/>
    <w:unhideWhenUsed/>
    <w:rsid w:val="00811591"/>
    <w:pPr>
      <w:spacing w:line="240" w:lineRule="auto"/>
    </w:pPr>
    <w:rPr>
      <w:sz w:val="20"/>
    </w:rPr>
  </w:style>
  <w:style w:type="character" w:customStyle="1" w:styleId="CommentTextChar">
    <w:name w:val="Comment Text Char"/>
    <w:basedOn w:val="DefaultParagraphFont"/>
    <w:link w:val="CommentText"/>
    <w:uiPriority w:val="99"/>
    <w:semiHidden/>
    <w:rsid w:val="00811591"/>
    <w:rPr>
      <w:sz w:val="20"/>
    </w:rPr>
  </w:style>
  <w:style w:type="paragraph" w:styleId="CommentSubject">
    <w:name w:val="annotation subject"/>
    <w:basedOn w:val="CommentText"/>
    <w:next w:val="CommentText"/>
    <w:link w:val="CommentSubjectChar"/>
    <w:uiPriority w:val="99"/>
    <w:semiHidden/>
    <w:unhideWhenUsed/>
    <w:rsid w:val="00811591"/>
    <w:rPr>
      <w:b/>
      <w:bCs/>
    </w:rPr>
  </w:style>
  <w:style w:type="character" w:customStyle="1" w:styleId="CommentSubjectChar">
    <w:name w:val="Comment Subject Char"/>
    <w:basedOn w:val="CommentTextChar"/>
    <w:link w:val="CommentSubject"/>
    <w:uiPriority w:val="99"/>
    <w:semiHidden/>
    <w:rsid w:val="00811591"/>
    <w:rPr>
      <w:b/>
      <w:bCs/>
      <w:sz w:val="20"/>
    </w:rPr>
  </w:style>
  <w:style w:type="paragraph" w:styleId="BalloonText">
    <w:name w:val="Balloon Text"/>
    <w:basedOn w:val="Normal"/>
    <w:link w:val="BalloonTextChar"/>
    <w:uiPriority w:val="99"/>
    <w:semiHidden/>
    <w:unhideWhenUsed/>
    <w:rsid w:val="00811591"/>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811591"/>
    <w:rPr>
      <w:rFonts w:ascii="Segoe UI" w:hAnsi="Segoe UI" w:cs="Segoe UI"/>
      <w:szCs w:val="18"/>
    </w:rPr>
  </w:style>
  <w:style w:type="character" w:styleId="LineNumber">
    <w:name w:val="line number"/>
    <w:basedOn w:val="DefaultParagraphFont"/>
    <w:uiPriority w:val="99"/>
    <w:semiHidden/>
    <w:unhideWhenUsed/>
    <w:rsid w:val="00B066DF"/>
  </w:style>
  <w:style w:type="paragraph" w:styleId="ListParagraph">
    <w:name w:val="List Paragraph"/>
    <w:basedOn w:val="Normal"/>
    <w:uiPriority w:val="34"/>
    <w:qFormat/>
    <w:rsid w:val="00A83A6D"/>
    <w:pPr>
      <w:spacing w:after="160" w:line="259" w:lineRule="auto"/>
      <w:ind w:left="720"/>
      <w:contextualSpacing/>
    </w:pPr>
    <w:rPr>
      <w:color w:val="auto"/>
      <w:sz w:val="22"/>
      <w:szCs w:val="22"/>
      <w:lang w:eastAsia="en-US"/>
    </w:rPr>
  </w:style>
  <w:style w:type="character" w:styleId="Hyperlink">
    <w:name w:val="Hyperlink"/>
    <w:basedOn w:val="DefaultParagraphFont"/>
    <w:uiPriority w:val="99"/>
    <w:unhideWhenUsed/>
    <w:rsid w:val="00A83A6D"/>
    <w:rPr>
      <w:color w:val="40ACD1" w:themeColor="hyperlink"/>
      <w:u w:val="single"/>
    </w:rPr>
  </w:style>
  <w:style w:type="character" w:customStyle="1" w:styleId="Heading3Char">
    <w:name w:val="Heading 3 Char"/>
    <w:basedOn w:val="DefaultParagraphFont"/>
    <w:link w:val="Heading3"/>
    <w:uiPriority w:val="9"/>
    <w:rsid w:val="007B421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B421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B421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0757FD"/>
    <w:rPr>
      <w:rFonts w:asciiTheme="majorHAnsi" w:eastAsiaTheme="majorEastAsia" w:hAnsiTheme="majorHAnsi" w:cstheme="majorBidi"/>
      <w:color w:val="1F4D78" w:themeColor="accent1" w:themeShade="7F"/>
    </w:rPr>
  </w:style>
  <w:style w:type="paragraph" w:styleId="NormalWeb">
    <w:name w:val="Normal (Web)"/>
    <w:basedOn w:val="Normal"/>
    <w:uiPriority w:val="99"/>
    <w:semiHidden/>
    <w:unhideWhenUsed/>
    <w:rsid w:val="00A41CF6"/>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styleId="FollowedHyperlink">
    <w:name w:val="FollowedHyperlink"/>
    <w:basedOn w:val="DefaultParagraphFont"/>
    <w:uiPriority w:val="99"/>
    <w:semiHidden/>
    <w:unhideWhenUsed/>
    <w:rsid w:val="00FF3B16"/>
    <w:rPr>
      <w:color w:val="92588D" w:themeColor="followedHyperlink"/>
      <w:u w:val="single"/>
    </w:rPr>
  </w:style>
  <w:style w:type="paragraph" w:styleId="Caption">
    <w:name w:val="caption"/>
    <w:basedOn w:val="Normal"/>
    <w:next w:val="Normal"/>
    <w:uiPriority w:val="35"/>
    <w:unhideWhenUsed/>
    <w:qFormat/>
    <w:rsid w:val="00B618B2"/>
    <w:pPr>
      <w:spacing w:after="200" w:line="240" w:lineRule="auto"/>
    </w:pPr>
    <w:rPr>
      <w:i/>
      <w:iCs/>
      <w:color w:val="2C283A"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55116">
      <w:bodyDiv w:val="1"/>
      <w:marLeft w:val="0"/>
      <w:marRight w:val="0"/>
      <w:marTop w:val="0"/>
      <w:marBottom w:val="0"/>
      <w:divBdr>
        <w:top w:val="none" w:sz="0" w:space="0" w:color="auto"/>
        <w:left w:val="none" w:sz="0" w:space="0" w:color="auto"/>
        <w:bottom w:val="none" w:sz="0" w:space="0" w:color="auto"/>
        <w:right w:val="none" w:sz="0" w:space="0" w:color="auto"/>
      </w:divBdr>
    </w:div>
    <w:div w:id="19549066">
      <w:bodyDiv w:val="1"/>
      <w:marLeft w:val="0"/>
      <w:marRight w:val="0"/>
      <w:marTop w:val="0"/>
      <w:marBottom w:val="0"/>
      <w:divBdr>
        <w:top w:val="none" w:sz="0" w:space="0" w:color="auto"/>
        <w:left w:val="none" w:sz="0" w:space="0" w:color="auto"/>
        <w:bottom w:val="none" w:sz="0" w:space="0" w:color="auto"/>
        <w:right w:val="none" w:sz="0" w:space="0" w:color="auto"/>
      </w:divBdr>
    </w:div>
    <w:div w:id="66197041">
      <w:bodyDiv w:val="1"/>
      <w:marLeft w:val="0"/>
      <w:marRight w:val="0"/>
      <w:marTop w:val="0"/>
      <w:marBottom w:val="0"/>
      <w:divBdr>
        <w:top w:val="none" w:sz="0" w:space="0" w:color="auto"/>
        <w:left w:val="none" w:sz="0" w:space="0" w:color="auto"/>
        <w:bottom w:val="none" w:sz="0" w:space="0" w:color="auto"/>
        <w:right w:val="none" w:sz="0" w:space="0" w:color="auto"/>
      </w:divBdr>
    </w:div>
    <w:div w:id="74672104">
      <w:bodyDiv w:val="1"/>
      <w:marLeft w:val="0"/>
      <w:marRight w:val="0"/>
      <w:marTop w:val="0"/>
      <w:marBottom w:val="0"/>
      <w:divBdr>
        <w:top w:val="none" w:sz="0" w:space="0" w:color="auto"/>
        <w:left w:val="none" w:sz="0" w:space="0" w:color="auto"/>
        <w:bottom w:val="none" w:sz="0" w:space="0" w:color="auto"/>
        <w:right w:val="none" w:sz="0" w:space="0" w:color="auto"/>
      </w:divBdr>
    </w:div>
    <w:div w:id="134839455">
      <w:bodyDiv w:val="1"/>
      <w:marLeft w:val="0"/>
      <w:marRight w:val="0"/>
      <w:marTop w:val="0"/>
      <w:marBottom w:val="0"/>
      <w:divBdr>
        <w:top w:val="none" w:sz="0" w:space="0" w:color="auto"/>
        <w:left w:val="none" w:sz="0" w:space="0" w:color="auto"/>
        <w:bottom w:val="none" w:sz="0" w:space="0" w:color="auto"/>
        <w:right w:val="none" w:sz="0" w:space="0" w:color="auto"/>
      </w:divBdr>
    </w:div>
    <w:div w:id="255986037">
      <w:bodyDiv w:val="1"/>
      <w:marLeft w:val="0"/>
      <w:marRight w:val="0"/>
      <w:marTop w:val="0"/>
      <w:marBottom w:val="0"/>
      <w:divBdr>
        <w:top w:val="none" w:sz="0" w:space="0" w:color="auto"/>
        <w:left w:val="none" w:sz="0" w:space="0" w:color="auto"/>
        <w:bottom w:val="none" w:sz="0" w:space="0" w:color="auto"/>
        <w:right w:val="none" w:sz="0" w:space="0" w:color="auto"/>
      </w:divBdr>
    </w:div>
    <w:div w:id="285813403">
      <w:bodyDiv w:val="1"/>
      <w:marLeft w:val="0"/>
      <w:marRight w:val="0"/>
      <w:marTop w:val="0"/>
      <w:marBottom w:val="0"/>
      <w:divBdr>
        <w:top w:val="none" w:sz="0" w:space="0" w:color="auto"/>
        <w:left w:val="none" w:sz="0" w:space="0" w:color="auto"/>
        <w:bottom w:val="none" w:sz="0" w:space="0" w:color="auto"/>
        <w:right w:val="none" w:sz="0" w:space="0" w:color="auto"/>
      </w:divBdr>
    </w:div>
    <w:div w:id="303048232">
      <w:bodyDiv w:val="1"/>
      <w:marLeft w:val="0"/>
      <w:marRight w:val="0"/>
      <w:marTop w:val="0"/>
      <w:marBottom w:val="0"/>
      <w:divBdr>
        <w:top w:val="none" w:sz="0" w:space="0" w:color="auto"/>
        <w:left w:val="none" w:sz="0" w:space="0" w:color="auto"/>
        <w:bottom w:val="none" w:sz="0" w:space="0" w:color="auto"/>
        <w:right w:val="none" w:sz="0" w:space="0" w:color="auto"/>
      </w:divBdr>
    </w:div>
    <w:div w:id="389965101">
      <w:bodyDiv w:val="1"/>
      <w:marLeft w:val="0"/>
      <w:marRight w:val="0"/>
      <w:marTop w:val="0"/>
      <w:marBottom w:val="0"/>
      <w:divBdr>
        <w:top w:val="none" w:sz="0" w:space="0" w:color="auto"/>
        <w:left w:val="none" w:sz="0" w:space="0" w:color="auto"/>
        <w:bottom w:val="none" w:sz="0" w:space="0" w:color="auto"/>
        <w:right w:val="none" w:sz="0" w:space="0" w:color="auto"/>
      </w:divBdr>
    </w:div>
    <w:div w:id="457920307">
      <w:bodyDiv w:val="1"/>
      <w:marLeft w:val="0"/>
      <w:marRight w:val="0"/>
      <w:marTop w:val="0"/>
      <w:marBottom w:val="0"/>
      <w:divBdr>
        <w:top w:val="none" w:sz="0" w:space="0" w:color="auto"/>
        <w:left w:val="none" w:sz="0" w:space="0" w:color="auto"/>
        <w:bottom w:val="none" w:sz="0" w:space="0" w:color="auto"/>
        <w:right w:val="none" w:sz="0" w:space="0" w:color="auto"/>
      </w:divBdr>
    </w:div>
    <w:div w:id="515460564">
      <w:bodyDiv w:val="1"/>
      <w:marLeft w:val="0"/>
      <w:marRight w:val="0"/>
      <w:marTop w:val="0"/>
      <w:marBottom w:val="0"/>
      <w:divBdr>
        <w:top w:val="none" w:sz="0" w:space="0" w:color="auto"/>
        <w:left w:val="none" w:sz="0" w:space="0" w:color="auto"/>
        <w:bottom w:val="none" w:sz="0" w:space="0" w:color="auto"/>
        <w:right w:val="none" w:sz="0" w:space="0" w:color="auto"/>
      </w:divBdr>
    </w:div>
    <w:div w:id="585119283">
      <w:bodyDiv w:val="1"/>
      <w:marLeft w:val="0"/>
      <w:marRight w:val="0"/>
      <w:marTop w:val="0"/>
      <w:marBottom w:val="0"/>
      <w:divBdr>
        <w:top w:val="none" w:sz="0" w:space="0" w:color="auto"/>
        <w:left w:val="none" w:sz="0" w:space="0" w:color="auto"/>
        <w:bottom w:val="none" w:sz="0" w:space="0" w:color="auto"/>
        <w:right w:val="none" w:sz="0" w:space="0" w:color="auto"/>
      </w:divBdr>
    </w:div>
    <w:div w:id="655064311">
      <w:bodyDiv w:val="1"/>
      <w:marLeft w:val="0"/>
      <w:marRight w:val="0"/>
      <w:marTop w:val="0"/>
      <w:marBottom w:val="0"/>
      <w:divBdr>
        <w:top w:val="none" w:sz="0" w:space="0" w:color="auto"/>
        <w:left w:val="none" w:sz="0" w:space="0" w:color="auto"/>
        <w:bottom w:val="none" w:sz="0" w:space="0" w:color="auto"/>
        <w:right w:val="none" w:sz="0" w:space="0" w:color="auto"/>
      </w:divBdr>
    </w:div>
    <w:div w:id="658971178">
      <w:bodyDiv w:val="1"/>
      <w:marLeft w:val="0"/>
      <w:marRight w:val="0"/>
      <w:marTop w:val="0"/>
      <w:marBottom w:val="0"/>
      <w:divBdr>
        <w:top w:val="none" w:sz="0" w:space="0" w:color="auto"/>
        <w:left w:val="none" w:sz="0" w:space="0" w:color="auto"/>
        <w:bottom w:val="none" w:sz="0" w:space="0" w:color="auto"/>
        <w:right w:val="none" w:sz="0" w:space="0" w:color="auto"/>
      </w:divBdr>
    </w:div>
    <w:div w:id="922226631">
      <w:bodyDiv w:val="1"/>
      <w:marLeft w:val="0"/>
      <w:marRight w:val="0"/>
      <w:marTop w:val="0"/>
      <w:marBottom w:val="0"/>
      <w:divBdr>
        <w:top w:val="none" w:sz="0" w:space="0" w:color="auto"/>
        <w:left w:val="none" w:sz="0" w:space="0" w:color="auto"/>
        <w:bottom w:val="none" w:sz="0" w:space="0" w:color="auto"/>
        <w:right w:val="none" w:sz="0" w:space="0" w:color="auto"/>
      </w:divBdr>
    </w:div>
    <w:div w:id="1008098030">
      <w:bodyDiv w:val="1"/>
      <w:marLeft w:val="0"/>
      <w:marRight w:val="0"/>
      <w:marTop w:val="0"/>
      <w:marBottom w:val="0"/>
      <w:divBdr>
        <w:top w:val="none" w:sz="0" w:space="0" w:color="auto"/>
        <w:left w:val="none" w:sz="0" w:space="0" w:color="auto"/>
        <w:bottom w:val="none" w:sz="0" w:space="0" w:color="auto"/>
        <w:right w:val="none" w:sz="0" w:space="0" w:color="auto"/>
      </w:divBdr>
    </w:div>
    <w:div w:id="1228759980">
      <w:bodyDiv w:val="1"/>
      <w:marLeft w:val="0"/>
      <w:marRight w:val="0"/>
      <w:marTop w:val="0"/>
      <w:marBottom w:val="0"/>
      <w:divBdr>
        <w:top w:val="none" w:sz="0" w:space="0" w:color="auto"/>
        <w:left w:val="none" w:sz="0" w:space="0" w:color="auto"/>
        <w:bottom w:val="none" w:sz="0" w:space="0" w:color="auto"/>
        <w:right w:val="none" w:sz="0" w:space="0" w:color="auto"/>
      </w:divBdr>
    </w:div>
    <w:div w:id="1264680550">
      <w:bodyDiv w:val="1"/>
      <w:marLeft w:val="0"/>
      <w:marRight w:val="0"/>
      <w:marTop w:val="0"/>
      <w:marBottom w:val="0"/>
      <w:divBdr>
        <w:top w:val="none" w:sz="0" w:space="0" w:color="auto"/>
        <w:left w:val="none" w:sz="0" w:space="0" w:color="auto"/>
        <w:bottom w:val="none" w:sz="0" w:space="0" w:color="auto"/>
        <w:right w:val="none" w:sz="0" w:space="0" w:color="auto"/>
      </w:divBdr>
    </w:div>
    <w:div w:id="1337810172">
      <w:bodyDiv w:val="1"/>
      <w:marLeft w:val="0"/>
      <w:marRight w:val="0"/>
      <w:marTop w:val="0"/>
      <w:marBottom w:val="0"/>
      <w:divBdr>
        <w:top w:val="none" w:sz="0" w:space="0" w:color="auto"/>
        <w:left w:val="none" w:sz="0" w:space="0" w:color="auto"/>
        <w:bottom w:val="none" w:sz="0" w:space="0" w:color="auto"/>
        <w:right w:val="none" w:sz="0" w:space="0" w:color="auto"/>
      </w:divBdr>
    </w:div>
    <w:div w:id="1361468742">
      <w:bodyDiv w:val="1"/>
      <w:marLeft w:val="0"/>
      <w:marRight w:val="0"/>
      <w:marTop w:val="0"/>
      <w:marBottom w:val="0"/>
      <w:divBdr>
        <w:top w:val="none" w:sz="0" w:space="0" w:color="auto"/>
        <w:left w:val="none" w:sz="0" w:space="0" w:color="auto"/>
        <w:bottom w:val="none" w:sz="0" w:space="0" w:color="auto"/>
        <w:right w:val="none" w:sz="0" w:space="0" w:color="auto"/>
      </w:divBdr>
    </w:div>
    <w:div w:id="1401901762">
      <w:bodyDiv w:val="1"/>
      <w:marLeft w:val="0"/>
      <w:marRight w:val="0"/>
      <w:marTop w:val="0"/>
      <w:marBottom w:val="0"/>
      <w:divBdr>
        <w:top w:val="none" w:sz="0" w:space="0" w:color="auto"/>
        <w:left w:val="none" w:sz="0" w:space="0" w:color="auto"/>
        <w:bottom w:val="none" w:sz="0" w:space="0" w:color="auto"/>
        <w:right w:val="none" w:sz="0" w:space="0" w:color="auto"/>
      </w:divBdr>
    </w:div>
    <w:div w:id="1417097766">
      <w:bodyDiv w:val="1"/>
      <w:marLeft w:val="0"/>
      <w:marRight w:val="0"/>
      <w:marTop w:val="0"/>
      <w:marBottom w:val="0"/>
      <w:divBdr>
        <w:top w:val="none" w:sz="0" w:space="0" w:color="auto"/>
        <w:left w:val="none" w:sz="0" w:space="0" w:color="auto"/>
        <w:bottom w:val="none" w:sz="0" w:space="0" w:color="auto"/>
        <w:right w:val="none" w:sz="0" w:space="0" w:color="auto"/>
      </w:divBdr>
    </w:div>
    <w:div w:id="1664308496">
      <w:bodyDiv w:val="1"/>
      <w:marLeft w:val="0"/>
      <w:marRight w:val="0"/>
      <w:marTop w:val="0"/>
      <w:marBottom w:val="0"/>
      <w:divBdr>
        <w:top w:val="none" w:sz="0" w:space="0" w:color="auto"/>
        <w:left w:val="none" w:sz="0" w:space="0" w:color="auto"/>
        <w:bottom w:val="none" w:sz="0" w:space="0" w:color="auto"/>
        <w:right w:val="none" w:sz="0" w:space="0" w:color="auto"/>
      </w:divBdr>
    </w:div>
    <w:div w:id="1710371712">
      <w:bodyDiv w:val="1"/>
      <w:marLeft w:val="0"/>
      <w:marRight w:val="0"/>
      <w:marTop w:val="0"/>
      <w:marBottom w:val="0"/>
      <w:divBdr>
        <w:top w:val="none" w:sz="0" w:space="0" w:color="auto"/>
        <w:left w:val="none" w:sz="0" w:space="0" w:color="auto"/>
        <w:bottom w:val="none" w:sz="0" w:space="0" w:color="auto"/>
        <w:right w:val="none" w:sz="0" w:space="0" w:color="auto"/>
      </w:divBdr>
    </w:div>
    <w:div w:id="1746142788">
      <w:bodyDiv w:val="1"/>
      <w:marLeft w:val="0"/>
      <w:marRight w:val="0"/>
      <w:marTop w:val="0"/>
      <w:marBottom w:val="0"/>
      <w:divBdr>
        <w:top w:val="none" w:sz="0" w:space="0" w:color="auto"/>
        <w:left w:val="none" w:sz="0" w:space="0" w:color="auto"/>
        <w:bottom w:val="none" w:sz="0" w:space="0" w:color="auto"/>
        <w:right w:val="none" w:sz="0" w:space="0" w:color="auto"/>
      </w:divBdr>
    </w:div>
    <w:div w:id="1868594320">
      <w:bodyDiv w:val="1"/>
      <w:marLeft w:val="0"/>
      <w:marRight w:val="0"/>
      <w:marTop w:val="0"/>
      <w:marBottom w:val="0"/>
      <w:divBdr>
        <w:top w:val="none" w:sz="0" w:space="0" w:color="auto"/>
        <w:left w:val="none" w:sz="0" w:space="0" w:color="auto"/>
        <w:bottom w:val="none" w:sz="0" w:space="0" w:color="auto"/>
        <w:right w:val="none" w:sz="0" w:space="0" w:color="auto"/>
      </w:divBdr>
    </w:div>
    <w:div w:id="1976635989">
      <w:bodyDiv w:val="1"/>
      <w:marLeft w:val="0"/>
      <w:marRight w:val="0"/>
      <w:marTop w:val="0"/>
      <w:marBottom w:val="0"/>
      <w:divBdr>
        <w:top w:val="none" w:sz="0" w:space="0" w:color="auto"/>
        <w:left w:val="none" w:sz="0" w:space="0" w:color="auto"/>
        <w:bottom w:val="none" w:sz="0" w:space="0" w:color="auto"/>
        <w:right w:val="none" w:sz="0" w:space="0" w:color="auto"/>
      </w:divBdr>
    </w:div>
    <w:div w:id="214488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hart" Target="charts/chart1.xml"/><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4.jpeg"/><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ellamy\AppData\Local\Temp\NAFC%20CAR%20White%20Paper%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mrcamp\Desktop\Problem-Solve-Rate-Spreadsheeets\LayoutDAT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accent1">
                    <a:lumMod val="75000"/>
                  </a:schemeClr>
                </a:solidFill>
              </a:rPr>
              <a:t>Pallet</a:t>
            </a:r>
            <a:r>
              <a:rPr lang="en-US" baseline="0">
                <a:solidFill>
                  <a:schemeClr val="accent1">
                    <a:lumMod val="75000"/>
                  </a:schemeClr>
                </a:solidFill>
              </a:rPr>
              <a:t> Backlog</a:t>
            </a:r>
            <a:r>
              <a:rPr lang="en-US">
                <a:solidFill>
                  <a:schemeClr val="accent1">
                    <a:lumMod val="75000"/>
                  </a:schemeClr>
                </a:solidFill>
              </a:rPr>
              <a:t> </a:t>
            </a:r>
            <a:r>
              <a:rPr lang="en-US"/>
              <a:t>vs </a:t>
            </a:r>
            <a:r>
              <a:rPr lang="en-US">
                <a:solidFill>
                  <a:schemeClr val="accent2">
                    <a:lumMod val="75000"/>
                  </a:schemeClr>
                </a:solidFill>
              </a:rPr>
              <a:t>Volume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c:f>
              <c:strCache>
                <c:ptCount val="1"/>
                <c:pt idx="0">
                  <c:v>Pallets</c:v>
                </c:pt>
              </c:strCache>
            </c:strRef>
          </c:tx>
          <c:spPr>
            <a:solidFill>
              <a:schemeClr val="accent1"/>
            </a:solidFill>
            <a:ln>
              <a:solidFill>
                <a:schemeClr val="accent2"/>
              </a:solidFill>
            </a:ln>
            <a:effectLst/>
          </c:spPr>
          <c:invertIfNegative val="0"/>
          <c:trendline>
            <c:spPr>
              <a:ln w="31750" cap="rnd">
                <a:solidFill>
                  <a:schemeClr val="accent1"/>
                </a:solidFill>
                <a:prstDash val="sysDot"/>
              </a:ln>
              <a:effectLst/>
            </c:spPr>
            <c:trendlineType val="linear"/>
            <c:dispRSqr val="0"/>
            <c:dispEq val="0"/>
          </c:trendline>
          <c:cat>
            <c:numRef>
              <c:f>Sheet1!$A$3:$A$66</c:f>
              <c:numCache>
                <c:formatCode>m/d/yyyy</c:formatCode>
                <c:ptCount val="64"/>
                <c:pt idx="0">
                  <c:v>44725</c:v>
                </c:pt>
                <c:pt idx="1">
                  <c:v>44726</c:v>
                </c:pt>
                <c:pt idx="2">
                  <c:v>44727</c:v>
                </c:pt>
                <c:pt idx="3">
                  <c:v>44728</c:v>
                </c:pt>
                <c:pt idx="4">
                  <c:v>44729</c:v>
                </c:pt>
                <c:pt idx="5">
                  <c:v>44730</c:v>
                </c:pt>
                <c:pt idx="6">
                  <c:v>44731</c:v>
                </c:pt>
                <c:pt idx="7">
                  <c:v>44732</c:v>
                </c:pt>
                <c:pt idx="8">
                  <c:v>44733</c:v>
                </c:pt>
                <c:pt idx="9">
                  <c:v>44734</c:v>
                </c:pt>
                <c:pt idx="10">
                  <c:v>44735</c:v>
                </c:pt>
                <c:pt idx="11">
                  <c:v>44736</c:v>
                </c:pt>
                <c:pt idx="12">
                  <c:v>44737</c:v>
                </c:pt>
                <c:pt idx="13">
                  <c:v>44738</c:v>
                </c:pt>
                <c:pt idx="14">
                  <c:v>44739</c:v>
                </c:pt>
                <c:pt idx="15">
                  <c:v>44740</c:v>
                </c:pt>
                <c:pt idx="16">
                  <c:v>44741</c:v>
                </c:pt>
                <c:pt idx="17">
                  <c:v>44742</c:v>
                </c:pt>
                <c:pt idx="18">
                  <c:v>44743</c:v>
                </c:pt>
                <c:pt idx="19">
                  <c:v>44744</c:v>
                </c:pt>
                <c:pt idx="20">
                  <c:v>44745</c:v>
                </c:pt>
                <c:pt idx="21">
                  <c:v>44746</c:v>
                </c:pt>
                <c:pt idx="22">
                  <c:v>44747</c:v>
                </c:pt>
                <c:pt idx="23">
                  <c:v>44748</c:v>
                </c:pt>
                <c:pt idx="24">
                  <c:v>44749</c:v>
                </c:pt>
                <c:pt idx="25">
                  <c:v>44750</c:v>
                </c:pt>
                <c:pt idx="26">
                  <c:v>44751</c:v>
                </c:pt>
                <c:pt idx="27">
                  <c:v>44752</c:v>
                </c:pt>
                <c:pt idx="28">
                  <c:v>44753</c:v>
                </c:pt>
                <c:pt idx="29">
                  <c:v>44754</c:v>
                </c:pt>
                <c:pt idx="30">
                  <c:v>44755</c:v>
                </c:pt>
                <c:pt idx="31">
                  <c:v>44756</c:v>
                </c:pt>
                <c:pt idx="32">
                  <c:v>44757</c:v>
                </c:pt>
                <c:pt idx="33">
                  <c:v>44758</c:v>
                </c:pt>
                <c:pt idx="34">
                  <c:v>44759</c:v>
                </c:pt>
                <c:pt idx="35">
                  <c:v>44760</c:v>
                </c:pt>
                <c:pt idx="36">
                  <c:v>44761</c:v>
                </c:pt>
                <c:pt idx="37">
                  <c:v>44762</c:v>
                </c:pt>
                <c:pt idx="38">
                  <c:v>44763</c:v>
                </c:pt>
                <c:pt idx="39">
                  <c:v>44764</c:v>
                </c:pt>
                <c:pt idx="40">
                  <c:v>44765</c:v>
                </c:pt>
                <c:pt idx="41">
                  <c:v>44766</c:v>
                </c:pt>
                <c:pt idx="42">
                  <c:v>44767</c:v>
                </c:pt>
                <c:pt idx="43">
                  <c:v>44768</c:v>
                </c:pt>
                <c:pt idx="44">
                  <c:v>44769</c:v>
                </c:pt>
                <c:pt idx="45">
                  <c:v>44770</c:v>
                </c:pt>
                <c:pt idx="46">
                  <c:v>44771</c:v>
                </c:pt>
                <c:pt idx="47">
                  <c:v>44772</c:v>
                </c:pt>
                <c:pt idx="48">
                  <c:v>44773</c:v>
                </c:pt>
                <c:pt idx="49">
                  <c:v>44774</c:v>
                </c:pt>
                <c:pt idx="50">
                  <c:v>44775</c:v>
                </c:pt>
                <c:pt idx="51">
                  <c:v>44776</c:v>
                </c:pt>
                <c:pt idx="52">
                  <c:v>44777</c:v>
                </c:pt>
                <c:pt idx="53">
                  <c:v>44778</c:v>
                </c:pt>
                <c:pt idx="54">
                  <c:v>44779</c:v>
                </c:pt>
                <c:pt idx="55">
                  <c:v>44780</c:v>
                </c:pt>
                <c:pt idx="56">
                  <c:v>44781</c:v>
                </c:pt>
                <c:pt idx="57">
                  <c:v>44782</c:v>
                </c:pt>
                <c:pt idx="58">
                  <c:v>44783</c:v>
                </c:pt>
                <c:pt idx="59">
                  <c:v>44784</c:v>
                </c:pt>
                <c:pt idx="60">
                  <c:v>44785</c:v>
                </c:pt>
                <c:pt idx="61">
                  <c:v>44786</c:v>
                </c:pt>
                <c:pt idx="62">
                  <c:v>44787</c:v>
                </c:pt>
                <c:pt idx="63">
                  <c:v>44788</c:v>
                </c:pt>
              </c:numCache>
            </c:numRef>
          </c:cat>
          <c:val>
            <c:numRef>
              <c:f>Sheet1!$B$3:$B$66</c:f>
              <c:numCache>
                <c:formatCode>General</c:formatCode>
                <c:ptCount val="64"/>
                <c:pt idx="0">
                  <c:v>17</c:v>
                </c:pt>
                <c:pt idx="1">
                  <c:v>25</c:v>
                </c:pt>
                <c:pt idx="2">
                  <c:v>29</c:v>
                </c:pt>
                <c:pt idx="3">
                  <c:v>19</c:v>
                </c:pt>
                <c:pt idx="4">
                  <c:v>12</c:v>
                </c:pt>
                <c:pt idx="5">
                  <c:v>12</c:v>
                </c:pt>
                <c:pt idx="6">
                  <c:v>12</c:v>
                </c:pt>
                <c:pt idx="7">
                  <c:v>12</c:v>
                </c:pt>
                <c:pt idx="8">
                  <c:v>23</c:v>
                </c:pt>
                <c:pt idx="9">
                  <c:v>25</c:v>
                </c:pt>
                <c:pt idx="10">
                  <c:v>25</c:v>
                </c:pt>
                <c:pt idx="11">
                  <c:v>15</c:v>
                </c:pt>
                <c:pt idx="12">
                  <c:v>15</c:v>
                </c:pt>
                <c:pt idx="13">
                  <c:v>15</c:v>
                </c:pt>
                <c:pt idx="14">
                  <c:v>15</c:v>
                </c:pt>
                <c:pt idx="15">
                  <c:v>15</c:v>
                </c:pt>
                <c:pt idx="16">
                  <c:v>9</c:v>
                </c:pt>
                <c:pt idx="17">
                  <c:v>9</c:v>
                </c:pt>
                <c:pt idx="18">
                  <c:v>10</c:v>
                </c:pt>
                <c:pt idx="19">
                  <c:v>0</c:v>
                </c:pt>
                <c:pt idx="20">
                  <c:v>2</c:v>
                </c:pt>
                <c:pt idx="21">
                  <c:v>3</c:v>
                </c:pt>
                <c:pt idx="22">
                  <c:v>1</c:v>
                </c:pt>
                <c:pt idx="23">
                  <c:v>4</c:v>
                </c:pt>
                <c:pt idx="24">
                  <c:v>6</c:v>
                </c:pt>
                <c:pt idx="25">
                  <c:v>6</c:v>
                </c:pt>
                <c:pt idx="26">
                  <c:v>2</c:v>
                </c:pt>
                <c:pt idx="27">
                  <c:v>6</c:v>
                </c:pt>
                <c:pt idx="28">
                  <c:v>6</c:v>
                </c:pt>
                <c:pt idx="29">
                  <c:v>10</c:v>
                </c:pt>
                <c:pt idx="30">
                  <c:v>13</c:v>
                </c:pt>
                <c:pt idx="31">
                  <c:v>1</c:v>
                </c:pt>
                <c:pt idx="32">
                  <c:v>3</c:v>
                </c:pt>
                <c:pt idx="33">
                  <c:v>3</c:v>
                </c:pt>
                <c:pt idx="34">
                  <c:v>0</c:v>
                </c:pt>
                <c:pt idx="35">
                  <c:v>3</c:v>
                </c:pt>
                <c:pt idx="36">
                  <c:v>0</c:v>
                </c:pt>
                <c:pt idx="37">
                  <c:v>1</c:v>
                </c:pt>
                <c:pt idx="38">
                  <c:v>2</c:v>
                </c:pt>
                <c:pt idx="39">
                  <c:v>1</c:v>
                </c:pt>
                <c:pt idx="40">
                  <c:v>0</c:v>
                </c:pt>
                <c:pt idx="41">
                  <c:v>8</c:v>
                </c:pt>
                <c:pt idx="42">
                  <c:v>9</c:v>
                </c:pt>
                <c:pt idx="43">
                  <c:v>4</c:v>
                </c:pt>
                <c:pt idx="44">
                  <c:v>5</c:v>
                </c:pt>
                <c:pt idx="45">
                  <c:v>4</c:v>
                </c:pt>
                <c:pt idx="46">
                  <c:v>4</c:v>
                </c:pt>
                <c:pt idx="47">
                  <c:v>9</c:v>
                </c:pt>
                <c:pt idx="48">
                  <c:v>8</c:v>
                </c:pt>
                <c:pt idx="49">
                  <c:v>15</c:v>
                </c:pt>
                <c:pt idx="50">
                  <c:v>14</c:v>
                </c:pt>
                <c:pt idx="51">
                  <c:v>18</c:v>
                </c:pt>
                <c:pt idx="52">
                  <c:v>3</c:v>
                </c:pt>
                <c:pt idx="53">
                  <c:v>3</c:v>
                </c:pt>
                <c:pt idx="54">
                  <c:v>0</c:v>
                </c:pt>
                <c:pt idx="55">
                  <c:v>3</c:v>
                </c:pt>
                <c:pt idx="56">
                  <c:v>4</c:v>
                </c:pt>
                <c:pt idx="57">
                  <c:v>1</c:v>
                </c:pt>
                <c:pt idx="58">
                  <c:v>9</c:v>
                </c:pt>
                <c:pt idx="59">
                  <c:v>5</c:v>
                </c:pt>
                <c:pt idx="60">
                  <c:v>5</c:v>
                </c:pt>
                <c:pt idx="61">
                  <c:v>3</c:v>
                </c:pt>
                <c:pt idx="62">
                  <c:v>1</c:v>
                </c:pt>
                <c:pt idx="63">
                  <c:v>1</c:v>
                </c:pt>
              </c:numCache>
            </c:numRef>
          </c:val>
          <c:extLst>
            <c:ext xmlns:c16="http://schemas.microsoft.com/office/drawing/2014/chart" uri="{C3380CC4-5D6E-409C-BE32-E72D297353CC}">
              <c16:uniqueId val="{00000001-AB12-497B-8FA4-634A28DA5F89}"/>
            </c:ext>
          </c:extLst>
        </c:ser>
        <c:dLbls>
          <c:showLegendKey val="0"/>
          <c:showVal val="0"/>
          <c:showCatName val="0"/>
          <c:showSerName val="0"/>
          <c:showPercent val="0"/>
          <c:showBubbleSize val="0"/>
        </c:dLbls>
        <c:gapWidth val="99"/>
        <c:axId val="695775983"/>
        <c:axId val="712093839"/>
      </c:barChart>
      <c:lineChart>
        <c:grouping val="standard"/>
        <c:varyColors val="0"/>
        <c:ser>
          <c:idx val="1"/>
          <c:order val="1"/>
          <c:tx>
            <c:strRef>
              <c:f>Sheet1!$C$2</c:f>
              <c:strCache>
                <c:ptCount val="1"/>
                <c:pt idx="0">
                  <c:v>Volume</c:v>
                </c:pt>
              </c:strCache>
            </c:strRef>
          </c:tx>
          <c:spPr>
            <a:ln w="28575" cap="rnd">
              <a:solidFill>
                <a:schemeClr val="accent2"/>
              </a:solidFill>
              <a:round/>
            </a:ln>
            <a:effectLst/>
          </c:spPr>
          <c:marker>
            <c:symbol val="none"/>
          </c:marker>
          <c:trendline>
            <c:spPr>
              <a:ln w="31750" cap="rnd">
                <a:solidFill>
                  <a:schemeClr val="accent2"/>
                </a:solidFill>
                <a:prstDash val="sysDot"/>
              </a:ln>
              <a:effectLst/>
            </c:spPr>
            <c:trendlineType val="linear"/>
            <c:dispRSqr val="0"/>
            <c:dispEq val="0"/>
          </c:trendline>
          <c:cat>
            <c:numRef>
              <c:f>Sheet1!$A$3:$A$66</c:f>
              <c:numCache>
                <c:formatCode>m/d/yyyy</c:formatCode>
                <c:ptCount val="64"/>
                <c:pt idx="0">
                  <c:v>44725</c:v>
                </c:pt>
                <c:pt idx="1">
                  <c:v>44726</c:v>
                </c:pt>
                <c:pt idx="2">
                  <c:v>44727</c:v>
                </c:pt>
                <c:pt idx="3">
                  <c:v>44728</c:v>
                </c:pt>
                <c:pt idx="4">
                  <c:v>44729</c:v>
                </c:pt>
                <c:pt idx="5">
                  <c:v>44730</c:v>
                </c:pt>
                <c:pt idx="6">
                  <c:v>44731</c:v>
                </c:pt>
                <c:pt idx="7">
                  <c:v>44732</c:v>
                </c:pt>
                <c:pt idx="8">
                  <c:v>44733</c:v>
                </c:pt>
                <c:pt idx="9">
                  <c:v>44734</c:v>
                </c:pt>
                <c:pt idx="10">
                  <c:v>44735</c:v>
                </c:pt>
                <c:pt idx="11">
                  <c:v>44736</c:v>
                </c:pt>
                <c:pt idx="12">
                  <c:v>44737</c:v>
                </c:pt>
                <c:pt idx="13">
                  <c:v>44738</c:v>
                </c:pt>
                <c:pt idx="14">
                  <c:v>44739</c:v>
                </c:pt>
                <c:pt idx="15">
                  <c:v>44740</c:v>
                </c:pt>
                <c:pt idx="16">
                  <c:v>44741</c:v>
                </c:pt>
                <c:pt idx="17">
                  <c:v>44742</c:v>
                </c:pt>
                <c:pt idx="18">
                  <c:v>44743</c:v>
                </c:pt>
                <c:pt idx="19">
                  <c:v>44744</c:v>
                </c:pt>
                <c:pt idx="20">
                  <c:v>44745</c:v>
                </c:pt>
                <c:pt idx="21">
                  <c:v>44746</c:v>
                </c:pt>
                <c:pt idx="22">
                  <c:v>44747</c:v>
                </c:pt>
                <c:pt idx="23">
                  <c:v>44748</c:v>
                </c:pt>
                <c:pt idx="24">
                  <c:v>44749</c:v>
                </c:pt>
                <c:pt idx="25">
                  <c:v>44750</c:v>
                </c:pt>
                <c:pt idx="26">
                  <c:v>44751</c:v>
                </c:pt>
                <c:pt idx="27">
                  <c:v>44752</c:v>
                </c:pt>
                <c:pt idx="28">
                  <c:v>44753</c:v>
                </c:pt>
                <c:pt idx="29">
                  <c:v>44754</c:v>
                </c:pt>
                <c:pt idx="30">
                  <c:v>44755</c:v>
                </c:pt>
                <c:pt idx="31">
                  <c:v>44756</c:v>
                </c:pt>
                <c:pt idx="32">
                  <c:v>44757</c:v>
                </c:pt>
                <c:pt idx="33">
                  <c:v>44758</c:v>
                </c:pt>
                <c:pt idx="34">
                  <c:v>44759</c:v>
                </c:pt>
                <c:pt idx="35">
                  <c:v>44760</c:v>
                </c:pt>
                <c:pt idx="36">
                  <c:v>44761</c:v>
                </c:pt>
                <c:pt idx="37">
                  <c:v>44762</c:v>
                </c:pt>
                <c:pt idx="38">
                  <c:v>44763</c:v>
                </c:pt>
                <c:pt idx="39">
                  <c:v>44764</c:v>
                </c:pt>
                <c:pt idx="40">
                  <c:v>44765</c:v>
                </c:pt>
                <c:pt idx="41">
                  <c:v>44766</c:v>
                </c:pt>
                <c:pt idx="42">
                  <c:v>44767</c:v>
                </c:pt>
                <c:pt idx="43">
                  <c:v>44768</c:v>
                </c:pt>
                <c:pt idx="44">
                  <c:v>44769</c:v>
                </c:pt>
                <c:pt idx="45">
                  <c:v>44770</c:v>
                </c:pt>
                <c:pt idx="46">
                  <c:v>44771</c:v>
                </c:pt>
                <c:pt idx="47">
                  <c:v>44772</c:v>
                </c:pt>
                <c:pt idx="48">
                  <c:v>44773</c:v>
                </c:pt>
                <c:pt idx="49">
                  <c:v>44774</c:v>
                </c:pt>
                <c:pt idx="50">
                  <c:v>44775</c:v>
                </c:pt>
                <c:pt idx="51">
                  <c:v>44776</c:v>
                </c:pt>
                <c:pt idx="52">
                  <c:v>44777</c:v>
                </c:pt>
                <c:pt idx="53">
                  <c:v>44778</c:v>
                </c:pt>
                <c:pt idx="54">
                  <c:v>44779</c:v>
                </c:pt>
                <c:pt idx="55">
                  <c:v>44780</c:v>
                </c:pt>
                <c:pt idx="56">
                  <c:v>44781</c:v>
                </c:pt>
                <c:pt idx="57">
                  <c:v>44782</c:v>
                </c:pt>
                <c:pt idx="58">
                  <c:v>44783</c:v>
                </c:pt>
                <c:pt idx="59">
                  <c:v>44784</c:v>
                </c:pt>
                <c:pt idx="60">
                  <c:v>44785</c:v>
                </c:pt>
                <c:pt idx="61">
                  <c:v>44786</c:v>
                </c:pt>
                <c:pt idx="62">
                  <c:v>44787</c:v>
                </c:pt>
                <c:pt idx="63">
                  <c:v>44788</c:v>
                </c:pt>
              </c:numCache>
            </c:numRef>
          </c:cat>
          <c:val>
            <c:numRef>
              <c:f>Sheet1!$C$3:$C$66</c:f>
              <c:numCache>
                <c:formatCode>General</c:formatCode>
                <c:ptCount val="64"/>
                <c:pt idx="0">
                  <c:v>9608</c:v>
                </c:pt>
                <c:pt idx="1">
                  <c:v>9803</c:v>
                </c:pt>
                <c:pt idx="2">
                  <c:v>7489</c:v>
                </c:pt>
                <c:pt idx="3">
                  <c:v>10860</c:v>
                </c:pt>
                <c:pt idx="4">
                  <c:v>5978</c:v>
                </c:pt>
                <c:pt idx="5">
                  <c:v>6313</c:v>
                </c:pt>
                <c:pt idx="6">
                  <c:v>112</c:v>
                </c:pt>
                <c:pt idx="7">
                  <c:v>9882</c:v>
                </c:pt>
                <c:pt idx="8">
                  <c:v>13444</c:v>
                </c:pt>
                <c:pt idx="9">
                  <c:v>12900</c:v>
                </c:pt>
                <c:pt idx="10">
                  <c:v>8283</c:v>
                </c:pt>
                <c:pt idx="11">
                  <c:v>9753</c:v>
                </c:pt>
                <c:pt idx="12">
                  <c:v>4905</c:v>
                </c:pt>
                <c:pt idx="13">
                  <c:v>7725</c:v>
                </c:pt>
                <c:pt idx="14">
                  <c:v>8719</c:v>
                </c:pt>
                <c:pt idx="15">
                  <c:v>1012</c:v>
                </c:pt>
                <c:pt idx="16">
                  <c:v>6157</c:v>
                </c:pt>
                <c:pt idx="17">
                  <c:v>5698</c:v>
                </c:pt>
                <c:pt idx="18">
                  <c:v>7781</c:v>
                </c:pt>
                <c:pt idx="19">
                  <c:v>7376</c:v>
                </c:pt>
                <c:pt idx="20">
                  <c:v>5455</c:v>
                </c:pt>
                <c:pt idx="21">
                  <c:v>9048</c:v>
                </c:pt>
                <c:pt idx="22">
                  <c:v>14858</c:v>
                </c:pt>
                <c:pt idx="23">
                  <c:v>11229</c:v>
                </c:pt>
                <c:pt idx="24">
                  <c:v>13392</c:v>
                </c:pt>
                <c:pt idx="25">
                  <c:v>14736</c:v>
                </c:pt>
                <c:pt idx="26">
                  <c:v>8524</c:v>
                </c:pt>
                <c:pt idx="27">
                  <c:v>6832</c:v>
                </c:pt>
                <c:pt idx="28">
                  <c:v>12664</c:v>
                </c:pt>
                <c:pt idx="29">
                  <c:v>13483</c:v>
                </c:pt>
                <c:pt idx="30">
                  <c:v>16090</c:v>
                </c:pt>
                <c:pt idx="31">
                  <c:v>13796</c:v>
                </c:pt>
                <c:pt idx="32">
                  <c:v>10098</c:v>
                </c:pt>
                <c:pt idx="33">
                  <c:v>8171</c:v>
                </c:pt>
                <c:pt idx="34">
                  <c:v>7093</c:v>
                </c:pt>
                <c:pt idx="35">
                  <c:v>21506</c:v>
                </c:pt>
                <c:pt idx="36">
                  <c:v>16042</c:v>
                </c:pt>
                <c:pt idx="37">
                  <c:v>12947</c:v>
                </c:pt>
                <c:pt idx="38">
                  <c:v>10367</c:v>
                </c:pt>
                <c:pt idx="39">
                  <c:v>14536</c:v>
                </c:pt>
                <c:pt idx="40">
                  <c:v>14861</c:v>
                </c:pt>
                <c:pt idx="41">
                  <c:v>15029</c:v>
                </c:pt>
                <c:pt idx="42">
                  <c:v>15821</c:v>
                </c:pt>
                <c:pt idx="43">
                  <c:v>18711</c:v>
                </c:pt>
                <c:pt idx="44">
                  <c:v>23844</c:v>
                </c:pt>
                <c:pt idx="45">
                  <c:v>16655</c:v>
                </c:pt>
                <c:pt idx="46">
                  <c:v>17249</c:v>
                </c:pt>
                <c:pt idx="47">
                  <c:v>13185</c:v>
                </c:pt>
                <c:pt idx="48">
                  <c:v>9413</c:v>
                </c:pt>
                <c:pt idx="49">
                  <c:v>16720</c:v>
                </c:pt>
                <c:pt idx="50">
                  <c:v>16418</c:v>
                </c:pt>
                <c:pt idx="51">
                  <c:v>14202</c:v>
                </c:pt>
                <c:pt idx="52">
                  <c:v>14946</c:v>
                </c:pt>
                <c:pt idx="53">
                  <c:v>16396</c:v>
                </c:pt>
                <c:pt idx="54">
                  <c:v>13382</c:v>
                </c:pt>
                <c:pt idx="55">
                  <c:v>11246</c:v>
                </c:pt>
                <c:pt idx="56">
                  <c:v>17928</c:v>
                </c:pt>
                <c:pt idx="57">
                  <c:v>15344</c:v>
                </c:pt>
                <c:pt idx="58">
                  <c:v>15158</c:v>
                </c:pt>
                <c:pt idx="59">
                  <c:v>10639</c:v>
                </c:pt>
                <c:pt idx="60">
                  <c:v>14229</c:v>
                </c:pt>
                <c:pt idx="61">
                  <c:v>13940</c:v>
                </c:pt>
                <c:pt idx="62">
                  <c:v>10666</c:v>
                </c:pt>
                <c:pt idx="63">
                  <c:v>19360</c:v>
                </c:pt>
              </c:numCache>
            </c:numRef>
          </c:val>
          <c:smooth val="0"/>
          <c:extLst>
            <c:ext xmlns:c16="http://schemas.microsoft.com/office/drawing/2014/chart" uri="{C3380CC4-5D6E-409C-BE32-E72D297353CC}">
              <c16:uniqueId val="{00000003-AB12-497B-8FA4-634A28DA5F89}"/>
            </c:ext>
          </c:extLst>
        </c:ser>
        <c:dLbls>
          <c:showLegendKey val="0"/>
          <c:showVal val="0"/>
          <c:showCatName val="0"/>
          <c:showSerName val="0"/>
          <c:showPercent val="0"/>
          <c:showBubbleSize val="0"/>
        </c:dLbls>
        <c:marker val="1"/>
        <c:smooth val="0"/>
        <c:axId val="695778783"/>
        <c:axId val="712094255"/>
      </c:lineChart>
      <c:dateAx>
        <c:axId val="6957759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093839"/>
        <c:crosses val="autoZero"/>
        <c:auto val="1"/>
        <c:lblOffset val="100"/>
        <c:baseTimeUnit val="days"/>
      </c:dateAx>
      <c:valAx>
        <c:axId val="7120938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Pallets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775983"/>
        <c:crosses val="autoZero"/>
        <c:crossBetween val="between"/>
      </c:valAx>
      <c:valAx>
        <c:axId val="712094255"/>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Volume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778783"/>
        <c:crosses val="max"/>
        <c:crossBetween val="between"/>
      </c:valAx>
      <c:dateAx>
        <c:axId val="695778783"/>
        <c:scaling>
          <c:orientation val="minMax"/>
        </c:scaling>
        <c:delete val="1"/>
        <c:axPos val="b"/>
        <c:numFmt formatCode="m/d/yyyy" sourceLinked="1"/>
        <c:majorTickMark val="out"/>
        <c:minorTickMark val="none"/>
        <c:tickLblPos val="nextTo"/>
        <c:crossAx val="712094255"/>
        <c:crosses val="autoZero"/>
        <c:auto val="1"/>
        <c:lblOffset val="100"/>
        <c:baseTimeUnit val="days"/>
      </c:date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InfoPath Form Template" ma:contentTypeID="0x010100F8EF98760CBA4A94994F13BA881038FA0030BBFA3B3A267D499634D9D3A9723698" ma:contentTypeVersion="0" ma:contentTypeDescription="A Microsoft InfoPath Form Template." ma:contentTypeScope="" ma:versionID="1d69bedda891348e8adbebc01664c64f">
  <xsd:schema xmlns:xsd="http://www.w3.org/2001/XMLSchema" xmlns:xs="http://www.w3.org/2001/XMLSchema" xmlns:p="http://schemas.microsoft.com/office/2006/metadata/properties" xmlns:ns2="14a45d41-b903-4a1d-960c-635389b6d769" targetNamespace="http://schemas.microsoft.com/office/2006/metadata/properties" ma:root="true" ma:fieldsID="102e51c22f3e91be5744e9cc55d1455e" ns2:_="">
    <xsd:import namespace="14a45d41-b903-4a1d-960c-635389b6d769"/>
    <xsd:element name="properties">
      <xsd:complexType>
        <xsd:sequence>
          <xsd:element name="documentManagement">
            <xsd:complexType>
              <xsd:all>
                <xsd:element ref="ns2:FormName" minOccurs="0"/>
                <xsd:element ref="ns2:FormCategory" minOccurs="0"/>
                <xsd:element ref="ns2:FormVersion" minOccurs="0"/>
                <xsd:element ref="ns2:FormId" minOccurs="0"/>
                <xsd:element ref="ns2:FormLocale" minOccurs="0"/>
                <xsd:element ref="ns2:FormDescription" minOccurs="0"/>
                <xsd:element ref="ns2:CustomContentTypeId" minOccurs="0"/>
                <xsd:element ref="ns2:ShowInCatalo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a45d41-b903-4a1d-960c-635389b6d769" elementFormDefault="qualified">
    <xsd:import namespace="http://schemas.microsoft.com/office/2006/documentManagement/types"/>
    <xsd:import namespace="http://schemas.microsoft.com/office/infopath/2007/PartnerControls"/>
    <xsd:element name="FormName" ma:index="8" nillable="true" ma:displayName="Form Name" ma:internalName="FormName">
      <xsd:simpleType>
        <xsd:restriction base="dms:Text"/>
      </xsd:simpleType>
    </xsd:element>
    <xsd:element name="FormCategory" ma:index="9" nillable="true" ma:displayName="Form Category" ma:internalName="FormCategory">
      <xsd:simpleType>
        <xsd:restriction base="dms:Text"/>
      </xsd:simpleType>
    </xsd:element>
    <xsd:element name="FormVersion" ma:index="10" nillable="true" ma:displayName="Form Version" ma:internalName="FormVersion">
      <xsd:simpleType>
        <xsd:restriction base="dms:Text"/>
      </xsd:simpleType>
    </xsd:element>
    <xsd:element name="FormId" ma:index="11" nillable="true" ma:displayName="Form ID" ma:internalName="FormId">
      <xsd:simpleType>
        <xsd:restriction base="dms:Text"/>
      </xsd:simpleType>
    </xsd:element>
    <xsd:element name="FormLocale" ma:index="12" nillable="true" ma:displayName="Form Locale" ma:internalName="FormLocale">
      <xsd:simpleType>
        <xsd:restriction base="dms:Text"/>
      </xsd:simpleType>
    </xsd:element>
    <xsd:element name="FormDescription" ma:index="13" nillable="true" ma:displayName="Form Description" ma:internalName="FormDescription">
      <xsd:simpleType>
        <xsd:restriction base="dms:Text"/>
      </xsd:simpleType>
    </xsd:element>
    <xsd:element name="CustomContentTypeId" ma:index="14" nillable="true" ma:displayName="Content Type ID" ma:hidden="true" ma:internalName="CustomContentTypeId">
      <xsd:simpleType>
        <xsd:restriction base="dms:Text"/>
      </xsd:simpleType>
    </xsd:element>
    <xsd:element name="ShowInCatalog" ma:index="15" nillable="true" ma:displayName="Show in Catalog" ma:default="TRUE" ma:internalName="ShowInCatalog">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FormCategory xmlns="14a45d41-b903-4a1d-960c-635389b6d769" xsi:nil="true"/>
    <ShowInCatalog xmlns="14a45d41-b903-4a1d-960c-635389b6d769">false</ShowInCatalog>
    <CustomContentTypeId xmlns="14a45d41-b903-4a1d-960c-635389b6d769" xsi:nil="true"/>
    <FormDescription xmlns="14a45d41-b903-4a1d-960c-635389b6d769" xsi:nil="true"/>
    <FormName xmlns="14a45d41-b903-4a1d-960c-635389b6d769" xsi:nil="true"/>
    <FormVersion xmlns="14a45d41-b903-4a1d-960c-635389b6d769" xsi:nil="true"/>
    <FormId xmlns="14a45d41-b903-4a1d-960c-635389b6d769" xsi:nil="true"/>
    <FormLocale xmlns="14a45d41-b903-4a1d-960c-635389b6d769" xsi:nil="true"/>
  </documentManagement>
</p:properties>
</file>

<file path=customXml/item4.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A8B78474-AA65-4882-A31F-014C9BD4B6C8}">
  <ds:schemaRefs>
    <ds:schemaRef ds:uri="http://schemas.microsoft.com/sharepoint/v3/contenttype/forms"/>
  </ds:schemaRefs>
</ds:datastoreItem>
</file>

<file path=customXml/itemProps2.xml><?xml version="1.0" encoding="utf-8"?>
<ds:datastoreItem xmlns:ds="http://schemas.openxmlformats.org/officeDocument/2006/customXml" ds:itemID="{13E6EC5C-2EB9-4E48-8155-0D9B697AA3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a45d41-b903-4a1d-960c-635389b6d7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2D03FD-F769-4EFB-92D2-0A0E33CCF4D2}">
  <ds:schemaRefs>
    <ds:schemaRef ds:uri="http://schemas.microsoft.com/office/2006/metadata/properties"/>
    <ds:schemaRef ds:uri="http://schemas.microsoft.com/office/infopath/2007/PartnerControls"/>
    <ds:schemaRef ds:uri="14a45d41-b903-4a1d-960c-635389b6d769"/>
  </ds:schemaRefs>
</ds:datastoreItem>
</file>

<file path=customXml/itemProps4.xml><?xml version="1.0" encoding="utf-8"?>
<ds:datastoreItem xmlns:ds="http://schemas.openxmlformats.org/officeDocument/2006/customXml" ds:itemID="{57CBCADB-EAFD-476B-8357-F1CE69575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C:\Users\gbellamy\AppData\Local\Temp\NAFC CAR White Paper Template.dotx</Template>
  <TotalTime>1</TotalTime>
  <Pages>6</Pages>
  <Words>888</Words>
  <Characters>5063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NACF White Paper Template (FCs ONLY)</vt:lpstr>
    </vt:vector>
  </TitlesOfParts>
  <Company/>
  <LinksUpToDate>false</LinksUpToDate>
  <CharactersWithSpaces>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NACF White Paper Template (FCs ONLY)</dc:title>
  <dc:creator>gordonla@amazon.com;tamke@amazon.com</dc:creator>
  <cp:keywords/>
  <cp:lastModifiedBy>Campbell, Samuel Ryan (ycn3rr)</cp:lastModifiedBy>
  <cp:revision>2</cp:revision>
  <cp:lastPrinted>2022-08-12T17:37:00Z</cp:lastPrinted>
  <dcterms:created xsi:type="dcterms:W3CDTF">2025-06-07T06:12:00Z</dcterms:created>
  <dcterms:modified xsi:type="dcterms:W3CDTF">2025-06-07T06:12:00Z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TC029278139991</vt:lpwstr>
  </property>
  <property fmtid="{D5CDD505-2E9C-101B-9397-08002B2CF9AE}" pid="3" name="ContentTypeId">
    <vt:lpwstr>0x010100F8EF98760CBA4A94994F13BA881038FA0030BBFA3B3A267D499634D9D3A9723698</vt:lpwstr>
  </property>
  <property fmtid="{D5CDD505-2E9C-101B-9397-08002B2CF9AE}" pid="4" name="SharedWithUsers">
    <vt:lpwstr>10005;#Bossler, Eric;#10006;#Novicky, Michael;#10153;#Zaver, Milan;#10346;#Roe, Chris;#10784;#Larry, Matt;#11151;#Bennett, Scott;#12550;#Wilson, Cassie;#12745;#Nethken, Kim [C];#13439;#von Brecht, Chris</vt:lpwstr>
  </property>
</Properties>
</file>